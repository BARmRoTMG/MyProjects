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18" w:rsidRPr="007644E4" w:rsidRDefault="00A02918">
      <w:pPr>
        <w:rPr>
          <w:rFonts w:asciiTheme="majorBidi" w:hAnsiTheme="majorBidi" w:cstheme="majorBidi"/>
          <w:sz w:val="20"/>
          <w:szCs w:val="20"/>
        </w:rPr>
      </w:pPr>
    </w:p>
    <w:p w:rsidR="008C5326" w:rsidRPr="007644E4" w:rsidRDefault="007644E4" w:rsidP="008C5326">
      <w:pPr>
        <w:pStyle w:val="Heading1"/>
        <w:bidi/>
        <w:jc w:val="center"/>
        <w:rPr>
          <w:rFonts w:asciiTheme="majorBidi" w:hAnsiTheme="majorBidi"/>
          <w:sz w:val="20"/>
          <w:szCs w:val="20"/>
          <w:rtl/>
        </w:rPr>
      </w:pPr>
      <w:r w:rsidRPr="007644E4">
        <w:rPr>
          <w:rFonts w:asciiTheme="majorBidi" w:hAnsiTheme="majorBidi"/>
          <w:sz w:val="20"/>
          <w:szCs w:val="20"/>
          <w:rtl/>
        </w:rPr>
        <w:t>תרגול במבוא לתכנות</w:t>
      </w:r>
    </w:p>
    <w:p w:rsidR="008C5326" w:rsidRPr="007644E4" w:rsidRDefault="008C5326" w:rsidP="008C5326">
      <w:pPr>
        <w:pStyle w:val="Heading2"/>
        <w:jc w:val="right"/>
        <w:rPr>
          <w:rFonts w:asciiTheme="majorBidi" w:hAnsiTheme="majorBidi"/>
          <w:color w:val="365F91" w:themeColor="accent1" w:themeShade="BF"/>
          <w:sz w:val="20"/>
          <w:szCs w:val="20"/>
          <w:rtl/>
        </w:rPr>
      </w:pPr>
    </w:p>
    <w:p w:rsidR="008C5326" w:rsidRPr="007644E4" w:rsidRDefault="008C5326" w:rsidP="008C5326">
      <w:pPr>
        <w:pStyle w:val="Heading2"/>
        <w:jc w:val="right"/>
        <w:rPr>
          <w:rFonts w:asciiTheme="majorBidi" w:hAnsiTheme="majorBidi"/>
          <w:color w:val="365F91" w:themeColor="accent1" w:themeShade="BF"/>
          <w:sz w:val="20"/>
          <w:szCs w:val="20"/>
          <w:rtl/>
        </w:rPr>
      </w:pPr>
    </w:p>
    <w:p w:rsidR="007644E4" w:rsidRPr="007644E4" w:rsidRDefault="007644E4" w:rsidP="007644E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t>תרגול חזרה משפטי תנאי 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1 )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כדי שעובד ייקלט לעבודה במפעל א' , עליו למלא את 3 הדרישות הבאות:</w:t>
      </w:r>
    </w:p>
    <w:p w:rsidR="007644E4" w:rsidRPr="007644E4" w:rsidRDefault="007644E4" w:rsidP="007644E4">
      <w:pPr>
        <w:numPr>
          <w:ilvl w:val="0"/>
          <w:numId w:val="3"/>
        </w:num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גילו למעלה מ- 20 שנים,</w:t>
      </w:r>
    </w:p>
    <w:p w:rsidR="007644E4" w:rsidRPr="007644E4" w:rsidRDefault="007644E4" w:rsidP="007644E4">
      <w:pPr>
        <w:numPr>
          <w:ilvl w:val="0"/>
          <w:numId w:val="3"/>
        </w:num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הוא בעל תואר ראשון </w:t>
      </w:r>
    </w:p>
    <w:p w:rsidR="007644E4" w:rsidRPr="007644E4" w:rsidRDefault="007644E4" w:rsidP="007644E4">
      <w:pPr>
        <w:numPr>
          <w:ilvl w:val="0"/>
          <w:numId w:val="3"/>
        </w:num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יש לו ניסיון של 4 שנים או יותר בעבודה זו.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כדי שעובד ייקלט לעבודה במפעל ב' , עליו למלא את הדרישות הבאות:</w:t>
      </w:r>
    </w:p>
    <w:p w:rsidR="007644E4" w:rsidRPr="007644E4" w:rsidRDefault="007644E4" w:rsidP="007644E4">
      <w:pPr>
        <w:numPr>
          <w:ilvl w:val="0"/>
          <w:numId w:val="4"/>
        </w:num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גילו למעלה מ- 25 שנים,</w:t>
      </w:r>
    </w:p>
    <w:p w:rsidR="007644E4" w:rsidRPr="007644E4" w:rsidRDefault="007644E4" w:rsidP="007644E4">
      <w:pPr>
        <w:numPr>
          <w:ilvl w:val="0"/>
          <w:numId w:val="4"/>
        </w:num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הוא בעל תואר שני </w:t>
      </w:r>
    </w:p>
    <w:p w:rsidR="007644E4" w:rsidRPr="007644E4" w:rsidRDefault="007644E4" w:rsidP="007644E4">
      <w:pPr>
        <w:numPr>
          <w:ilvl w:val="0"/>
          <w:numId w:val="4"/>
        </w:num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יש לו ניסיון של 2 שנים לפחות, או אם הוא בעל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תואר ראשון, יש לו ניסיון של למעלה מ- 5 שנים בעבודה זו.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פתח ויישם אלגוריתם שיקלוט את נתוני המועמד גיל, תואר ( 0 - אין תואר, 1 - יש תואר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ראשון) וניסיון ויציג כפלט האם המועמד מתאים לעבודה במפעל א',במפעל ב', בשני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המפעלים או באף אחד ממפעלים אילו.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2 )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פתח ויישם אלגוריתם (כתוב תוכנית ) הקולט 4 מספרים שלמים ובודק: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א. האם ניתן לחלק את המספרים לשני זוגות כך שסכום המספרים בזוג אחד שווה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לסכום המספרים בזוג השני.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ב. האם ניתן לסדר את המספרים לשתי קבוצות כך שסכום המספרים בקבוצה אחת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שווה לסכום המספרים בקבוצה השנייה.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3 )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קלוט נתון המיצג את הרווח השנתי של חברת אוסם . רווח ממוצע נחשב ל – 50,000 . עליך להדפיס לו האם הרווח השנתי שווה לממוצע, גבוה או נמוך ממנו . </w:t>
      </w:r>
    </w:p>
    <w:p w:rsidR="007644E4" w:rsidRPr="007644E4" w:rsidRDefault="007644E4" w:rsidP="007644E4">
      <w:pPr>
        <w:bidi/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4 ) </w:t>
      </w:r>
    </w:p>
    <w:p w:rsidR="007644E4" w:rsidRPr="007644E4" w:rsidRDefault="007644E4" w:rsidP="007644E4">
      <w:pPr>
        <w:bidi/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על מנת להצביע לכנסת על המצביע להיות לפחות בן 18 ביום ההצבעה . הגרל את שנת הלידה של המועמד (בין 1910 ל 2000 ) והדפס הודעה המאשרת או שוללת את הצבעתו.</w:t>
      </w:r>
    </w:p>
    <w:p w:rsidR="007644E4" w:rsidRPr="007644E4" w:rsidRDefault="007644E4" w:rsidP="007644E4">
      <w:pPr>
        <w:bidi/>
        <w:spacing w:after="0" w:line="240" w:lineRule="auto"/>
        <w:ind w:left="900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t xml:space="preserve">לולאת 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  <w:t xml:space="preserve">for 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t xml:space="preserve"> 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  <w:t>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1 ) </w:t>
      </w:r>
    </w:p>
    <w:p w:rsidR="007644E4" w:rsidRPr="007644E4" w:rsidRDefault="007644E4" w:rsidP="007644E4">
      <w:pPr>
        <w:autoSpaceDE w:val="0"/>
        <w:autoSpaceDN w:val="0"/>
        <w:bidi/>
        <w:adjustRightInd w:val="0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מספר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משוכלל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הוא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מספר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השווה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לסכום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מחלקיו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7644E4" w:rsidRPr="007644E4" w:rsidRDefault="007644E4" w:rsidP="007644E4">
      <w:pPr>
        <w:autoSpaceDE w:val="0"/>
        <w:autoSpaceDN w:val="0"/>
        <w:bidi/>
        <w:adjustRightInd w:val="0"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לדוגמא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: 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6 = 3+2+1 ולכן הוא מספר משוכלל .</w:t>
      </w:r>
    </w:p>
    <w:p w:rsidR="007644E4" w:rsidRPr="007644E4" w:rsidRDefault="007644E4" w:rsidP="007644E4">
      <w:pPr>
        <w:autoSpaceDE w:val="0"/>
        <w:autoSpaceDN w:val="0"/>
        <w:bidi/>
        <w:adjustRightInd w:val="0"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כתוב תת תוכנית המקבלת מספר שלם ומזהה האם הוא משוכלל (אם כן תחזיר 1 אחרת 0 )</w:t>
      </w:r>
    </w:p>
    <w:p w:rsidR="007644E4" w:rsidRPr="007644E4" w:rsidRDefault="007644E4" w:rsidP="007644E4">
      <w:pPr>
        <w:autoSpaceDE w:val="0"/>
        <w:autoSpaceDN w:val="0"/>
        <w:bidi/>
        <w:adjustRightInd w:val="0"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בתוכנית הראשית הפעל את תת התוכנית והכרע , כמה מין המספרים בין 1 ל 1000 משוכללים ?</w:t>
      </w:r>
    </w:p>
    <w:p w:rsidR="007644E4" w:rsidRPr="007644E4" w:rsidRDefault="007644E4" w:rsidP="007644E4">
      <w:pPr>
        <w:autoSpaceDE w:val="0"/>
        <w:autoSpaceDN w:val="0"/>
        <w:bidi/>
        <w:adjustRightInd w:val="0"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t xml:space="preserve">לולאת 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  <w:t>while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1 )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פתח ויישם אלגוריתם לקליטת מספרים שלמים - חיוביים ושליליים. על האלגוריתם לחשב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את סכומם מצטבר. המספר אחרון העוצר את סדרת הקלט יהיה 9999 . יש לחשב ולהדפיס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את מספר חילופי הסימן של הסכום המצטבר. ( 0 נחשב לחיובי ).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2 )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מכון לאיסוף מידע אסף נתונים של משפחות עולים. מספר המשפחות אינו ידוע.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פתח ויישם אלגוריתם שקולט עבור כל משפחה זוג נתונים: מספר הבנים ומספר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הבנות. יש לספור ולהדפיס: בכמה משפחות מספר הבנים שווה למספר הבנות, ואת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מספר הילדים בכל משפחה.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3 )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מחלק משותף גדול ביותר: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פתח ויישם אלגוריתם לקליטת שני מספרים וחישוב והדפסת המחלק המשותף הגדול ביותר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של שני המספרים.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לדוגמא: המחלק המשותף הגדול ביותר של 45 ו- 63 הוא 9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. והמחלק המשותף של 13 ו- 37 הוא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4 )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א. פתח וישם אלגוריתם אשר הקלט שלו הוא מספר שלם חיובי והפלט שלו הוא סכום ספרות המספר.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ב. מה עליך לשנות בסעיף א' כדי שהפלט יהיה כמות הספרות?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ג. מה עליך לשנות בסעיף א' כדי שהפלט יהיה מכפלת הספרות?</w:t>
      </w:r>
    </w:p>
    <w:p w:rsidR="007644E4" w:rsidRPr="007644E4" w:rsidRDefault="007644E4" w:rsidP="007644E4">
      <w:pPr>
        <w:bidi/>
        <w:spacing w:after="0" w:line="36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5 ) </w:t>
      </w:r>
    </w:p>
    <w:p w:rsidR="007644E4" w:rsidRPr="007644E4" w:rsidRDefault="007644E4" w:rsidP="007644E4">
      <w:pPr>
        <w:bidi/>
        <w:spacing w:after="0" w:line="36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פתח וישם אלגוריתם אשר הקלט שלו הוא מספר שלם והפלט שלו הוא המספר ההפוך למספר שנקלט.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br/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6 ) </w:t>
      </w:r>
    </w:p>
    <w:p w:rsidR="007644E4" w:rsidRPr="007644E4" w:rsidRDefault="007644E4" w:rsidP="007644E4">
      <w:pPr>
        <w:bidi/>
        <w:spacing w:after="0" w:line="36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פתח וישם אלגוריתם אשר הקלט שלו הוא מספר שלם ומיקום (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I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) והפלט שלו הוא הספרה במקום ה-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I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מימין במספר.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br/>
        <w:t>למשל עבור הקלט  25674   ומיקום  3  יהיה הפלט  6 .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br/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t>קינון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t>לולאות</w:t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  <w:t>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1 )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כתוב תכנית המקבלת קבוע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N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מהמשתמש ומדפיסה על המסך מלבן בגודל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N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x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2N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 xml:space="preserve">תרגיל 2 )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כתוב תכנית המדפיסה את המשולש הבא: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(נסה תחילה להדפיס את המספרים הנכונים בכל שורה, ורק אח"כ לשנות את צורת ההדפסה</w:t>
      </w:r>
    </w:p>
    <w:p w:rsid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למשולש).</w:t>
      </w:r>
    </w:p>
    <w:p w:rsidR="007644E4" w:rsidRDefault="007644E4" w:rsidP="007644E4">
      <w:pPr>
        <w:bidi/>
        <w:spacing w:after="0" w:line="240" w:lineRule="auto"/>
        <w:ind w:left="2160" w:firstLine="720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ind w:left="2160" w:firstLine="720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1</w:t>
      </w:r>
    </w:p>
    <w:p w:rsidR="007644E4" w:rsidRPr="007644E4" w:rsidRDefault="007644E4" w:rsidP="007644E4">
      <w:pPr>
        <w:bidi/>
        <w:spacing w:after="0" w:line="240" w:lineRule="auto"/>
        <w:ind w:left="2160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   1 2 1</w:t>
      </w:r>
    </w:p>
    <w:p w:rsidR="007644E4" w:rsidRPr="007644E4" w:rsidRDefault="007644E4" w:rsidP="007644E4">
      <w:pPr>
        <w:bidi/>
        <w:spacing w:after="0" w:line="240" w:lineRule="auto"/>
        <w:ind w:left="2160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1 2 3 2 1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                               </w:t>
      </w:r>
      <w:r>
        <w:rPr>
          <w:rFonts w:asciiTheme="majorBidi" w:eastAsia="Times New Roman" w:hAnsiTheme="majorBidi" w:cstheme="majorBidi" w:hint="cs"/>
          <w:sz w:val="20"/>
          <w:szCs w:val="20"/>
          <w:rtl/>
        </w:rPr>
        <w:t xml:space="preserve">   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1 2 3 4 3 2 1</w:t>
      </w:r>
    </w:p>
    <w:p w:rsidR="007644E4" w:rsidRPr="007644E4" w:rsidRDefault="007644E4" w:rsidP="007644E4">
      <w:pPr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rtl/>
        </w:rPr>
      </w:pP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br w:type="page"/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lastRenderedPageBreak/>
        <w:t>לולאות כללי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rtl/>
        </w:rPr>
      </w:pPr>
    </w:p>
    <w:p w:rsidR="007644E4" w:rsidRPr="007644E4" w:rsidRDefault="007644E4" w:rsidP="007644E4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1. הדפס את כל המספרים בין 400 ל- 600 המתחלקים ב- 13 ללא שארית.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2. כתוב תכנית אשר תיצור ותדפיס סדרת מספרים יורדת החל מ- 100 עד 60 (כולל)  בהפרשים של   בין מספר למספר.</w:t>
      </w:r>
    </w:p>
    <w:p w:rsidR="007644E4" w:rsidRPr="007644E4" w:rsidRDefault="007644E4" w:rsidP="007644E4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3. כתוב תכנית שתדפיס 20 מספרים שמתחלקים גם ב- 4 וגם ב- 7 החל מ- 200.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4. כתוב תכנית הקולטת מספרים שלמים כל עוד הסכום המצטבר שלהם קטן מ- 200 ולאחר מכן מדפיסה כמה מספרים נקלטו.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jc w:val="both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5. כתוב תכנית הקולטת סידרה של מחירי מוצר ומדפיסה את המחיר הממוצע. הקלט יסתיים כאשר יקלט מחיר שלילי.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6. כתוב תכנית הקולטת 30 זוגות של מספרים, מחסרת את הקטן מהגדול ומדפיסה את תוצאת ההפרש. התכנית תיעצר כאשר יתקיים אחד מהתנאים הבאים: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א. יקלטו כל 30 המספרים.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ב. ההפרש בין המספרים (בתוך הזוג) שווה ל- 5.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7. קלוט מספר שלם והדפס בן כמה ספרות הוא.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8. כתוב תכנית הקולטת מספרים כלשהם (חיוביים ושלילים), עד שייקלטו 8 מספרים שכל אחד מהם קטן מ- 50. יש להדפיס את סכום המספרים שנקלטו.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9. מספר מושלם הוא מספר השווה לסכום גורמיו. (המספר 1 נחשב לגורם) לדוגמה:  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3 + 2 + 1 = 6  מושלם.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4 + 2 + 1 = 8  אינו מושלם.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10. לדני היו 500 ש"ח. הוא רוצה לחלק אותם בין חבריו כך שכל אחד מהם יקבל בשקל אחד יותר מאשר קודמו. כלומר הראשון יקבל 1 ש"ח, השני יקבל 2 ש"ח וכך הלאה. כתוב תכנית  אשר תחשב מהו מספר האנשים אשר להם יחלק דני את כספו.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11. כתוב תת תכנית המקבלת כפרמטר מספר טבעי אי זוגי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N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ומדפיסה  מבנה משולש המורכב מ-תוי @ באופן הבא:  בקודקוד @ אחד ובכל שורה נוספים שני @ עד  שמגיעים לשורה של 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N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סימני @ . לדוגמה עבור 7=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N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: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                                                                       @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                                                                   @@@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                                                               @@@@@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                                                               @@@@@@@</w:t>
      </w:r>
    </w:p>
    <w:p w:rsidR="007644E4" w:rsidRPr="007644E4" w:rsidRDefault="007644E4" w:rsidP="007644E4">
      <w:pPr>
        <w:bidi/>
        <w:spacing w:after="0" w:line="360" w:lineRule="auto"/>
        <w:ind w:left="226" w:hanging="226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br w:type="page"/>
      </w:r>
      <w:r w:rsidRPr="007644E4"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  <w:lastRenderedPageBreak/>
        <w:t>מערכים 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rtl/>
        </w:rPr>
      </w:pPr>
    </w:p>
    <w:p w:rsid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b/>
          <w:bCs/>
          <w:sz w:val="20"/>
          <w:szCs w:val="20"/>
          <w:rtl/>
        </w:rPr>
        <w:t>מערך חד-ממדי</w:t>
      </w: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sz w:val="20"/>
          <w:szCs w:val="20"/>
          <w:lang w:eastAsia="ru-RU"/>
        </w:rPr>
      </w:pPr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 xml:space="preserve">כתוב תוכנית שתקלוט מערך </w:t>
      </w:r>
      <w:r w:rsidRPr="007644E4">
        <w:rPr>
          <w:rFonts w:asciiTheme="majorBidi" w:hAnsiTheme="majorBidi" w:cstheme="majorBidi"/>
          <w:noProof/>
          <w:sz w:val="20"/>
          <w:szCs w:val="20"/>
          <w:lang w:val="ru-RU" w:eastAsia="ru-RU"/>
        </w:rPr>
        <w:t>A</w:t>
      </w:r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 xml:space="preserve"> חד ממדי בגודל 10 מכיל מספרים חיוביים ושלמים. על התכנית לבנות ולהדפיס מערך חדש </w:t>
      </w:r>
      <w:r w:rsidRPr="007644E4">
        <w:rPr>
          <w:rFonts w:asciiTheme="majorBidi" w:hAnsiTheme="majorBidi" w:cstheme="majorBidi"/>
          <w:noProof/>
          <w:sz w:val="20"/>
          <w:szCs w:val="20"/>
          <w:lang w:val="ru-RU" w:eastAsia="ru-RU"/>
        </w:rPr>
        <w:t>B</w:t>
      </w:r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 xml:space="preserve"> כך שבמקום הראשון במערך </w:t>
      </w:r>
      <w:r w:rsidRPr="007644E4">
        <w:rPr>
          <w:rFonts w:asciiTheme="majorBidi" w:hAnsiTheme="majorBidi" w:cstheme="majorBidi"/>
          <w:noProof/>
          <w:sz w:val="20"/>
          <w:szCs w:val="20"/>
          <w:lang w:val="ru-RU" w:eastAsia="ru-RU"/>
        </w:rPr>
        <w:t>B</w:t>
      </w:r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 xml:space="preserve"> יופיע מספר התא של המספר הגדול ביותר במערך </w:t>
      </w:r>
      <w:r w:rsidRPr="007644E4">
        <w:rPr>
          <w:rFonts w:asciiTheme="majorBidi" w:hAnsiTheme="majorBidi" w:cstheme="majorBidi"/>
          <w:noProof/>
          <w:sz w:val="20"/>
          <w:szCs w:val="20"/>
          <w:lang w:val="ru-RU" w:eastAsia="ru-RU"/>
        </w:rPr>
        <w:t>A</w:t>
      </w:r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 xml:space="preserve">, ובמקום השני </w:t>
      </w:r>
      <w:smartTag w:uri="urn:schemas-microsoft-com:office:smarttags" w:element="PersonName">
        <w:r w:rsidRPr="007644E4">
          <w:rPr>
            <w:rFonts w:asciiTheme="majorBidi" w:hAnsiTheme="majorBidi" w:cstheme="majorBidi"/>
            <w:noProof/>
            <w:sz w:val="20"/>
            <w:szCs w:val="20"/>
            <w:rtl/>
            <w:lang w:val="ru-RU" w:eastAsia="ru-RU"/>
          </w:rPr>
          <w:t>-</w:t>
        </w:r>
      </w:smartTag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 xml:space="preserve"> מספר התא של המספר השני בגודלו, וכן הלאה.</w:t>
      </w:r>
    </w:p>
    <w:p w:rsidR="007644E4" w:rsidRPr="007644E4" w:rsidRDefault="007644E4" w:rsidP="007644E4">
      <w:pPr>
        <w:pStyle w:val="ListParagraph"/>
        <w:rPr>
          <w:rFonts w:asciiTheme="majorBidi" w:hAnsiTheme="majorBidi" w:cstheme="majorBidi"/>
          <w:noProof/>
          <w:sz w:val="20"/>
          <w:szCs w:val="20"/>
          <w:lang w:eastAsia="ru-RU"/>
        </w:rPr>
      </w:pPr>
      <w:r w:rsidRPr="007644E4">
        <w:rPr>
          <w:rFonts w:asciiTheme="majorBidi" w:hAnsiTheme="majorBidi" w:cstheme="majorBidi"/>
          <w:noProof/>
          <w:sz w:val="20"/>
          <w:szCs w:val="20"/>
          <w:rtl/>
          <w:lang w:val="ru-RU" w:eastAsia="ru-RU"/>
        </w:rPr>
        <w:t>הערה: חובה להיעזר בפרוצדורה או/ו פונקציות.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>הגדר מערך בגודל 100 אברים. הצב 1 בכל אברי המערך.  הוסף 2 לכל האיברים במקומות הזוגיים, הוסף 3 לכל האיברים המתחלקים ב- 3 (בעלי אינדקס המתחלק ב- 3), הדפס את אברי המערך.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 xml:space="preserve">כתוב תכנית אשר קולטת 10 מספרים למערך </w:t>
      </w:r>
      <w:r w:rsidRPr="007644E4">
        <w:rPr>
          <w:rFonts w:asciiTheme="majorBidi" w:hAnsiTheme="majorBidi" w:cstheme="majorBidi"/>
          <w:sz w:val="20"/>
          <w:szCs w:val="20"/>
        </w:rPr>
        <w:t>ARRAY1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ותעביר אותם למערך </w:t>
      </w:r>
      <w:r w:rsidRPr="007644E4">
        <w:rPr>
          <w:rFonts w:asciiTheme="majorBidi" w:hAnsiTheme="majorBidi" w:cstheme="majorBidi"/>
          <w:sz w:val="20"/>
          <w:szCs w:val="20"/>
        </w:rPr>
        <w:t>ARRAY2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 בסדר הפוך.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>כתוב תכנית הקולטת 15 מספרים למערך. על התכנית לבדוק אם יש במערך רצף של 3 מספרים זהים. אם כן - יש להדפיס את המיקום ההתחלתי של כל שלשה. יש להדפיס את מספר השלשות במערך.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 xml:space="preserve">נתון מערך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בגודל 10. כתוב תת-תכנית המקבלת כפרמטר מערך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כזה. התת-תכנית תבנה מערך חדש </w:t>
      </w:r>
      <w:r w:rsidRPr="007644E4">
        <w:rPr>
          <w:rFonts w:asciiTheme="majorBidi" w:hAnsiTheme="majorBidi" w:cstheme="majorBidi"/>
          <w:sz w:val="20"/>
          <w:szCs w:val="20"/>
        </w:rPr>
        <w:t>B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באופן הבא: האיבר הראשון במערך </w:t>
      </w:r>
      <w:r w:rsidRPr="007644E4">
        <w:rPr>
          <w:rFonts w:asciiTheme="majorBidi" w:hAnsiTheme="majorBidi" w:cstheme="majorBidi"/>
          <w:sz w:val="20"/>
          <w:szCs w:val="20"/>
        </w:rPr>
        <w:t>B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יכיל את מספר האיברים במערך הנתון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שמיקומם מהאיבר הראשון והלאה והם גדולים ממנו, וכך בהתאמה לגבי כל אחד מהאיברים הבאים.  לדוגמה:  עבור המערך הנתון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:   101  12  66  9  54  23 תבנה התת-תכנית את המערך </w:t>
      </w:r>
      <w:r w:rsidRPr="007644E4">
        <w:rPr>
          <w:rFonts w:asciiTheme="majorBidi" w:hAnsiTheme="majorBidi" w:cstheme="majorBidi"/>
          <w:sz w:val="20"/>
          <w:szCs w:val="20"/>
        </w:rPr>
        <w:t>B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:   0    1    1   3   2    3 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>כתוב תכנית אשר קולטת מערך של תווים בגודל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</w:rPr>
        <w:t>N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. על התכנית לבדוק האם המערך הוא סימטרי. לדוגמה: עבור </w:t>
      </w:r>
      <w:r w:rsidRPr="007644E4">
        <w:rPr>
          <w:rFonts w:asciiTheme="majorBidi" w:hAnsiTheme="majorBidi" w:cstheme="majorBidi"/>
          <w:sz w:val="20"/>
          <w:szCs w:val="20"/>
        </w:rPr>
        <w:t>N=7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 המערך  </w:t>
      </w:r>
      <w:r w:rsidRPr="007644E4">
        <w:rPr>
          <w:rFonts w:asciiTheme="majorBidi" w:hAnsiTheme="majorBidi" w:cstheme="majorBidi"/>
          <w:sz w:val="20"/>
          <w:szCs w:val="20"/>
        </w:rPr>
        <w:t xml:space="preserve">G H F A F H G 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 הוא מערך סימטרי.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 xml:space="preserve">כתוב תכנית הקולטת מספרים שלמים חיוביים למערך חד-ממדי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באורך 50. התכנית תבנה שני מערכים חדשים, כאשר מערך אחד יכיל את כל המספרים הזוגיים שבמערך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, והשני יכיל את כל המספרים הא-זוגיים שבמערך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>. התכנית תדפיס את המערכים החדשים ואת מספר האיברים בכל אחד מהם.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פ</w:t>
      </w:r>
      <w:r w:rsidRPr="007644E4">
        <w:rPr>
          <w:rFonts w:asciiTheme="majorBidi" w:hAnsiTheme="majorBidi" w:cstheme="majorBidi"/>
          <w:sz w:val="20"/>
          <w:szCs w:val="20"/>
          <w:rtl/>
        </w:rPr>
        <w:t>תח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ויישם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אלגוריתם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המגדיר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מערך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בגודל</w:t>
      </w:r>
      <w:r w:rsidRPr="007644E4">
        <w:rPr>
          <w:rFonts w:asciiTheme="majorBidi" w:hAnsiTheme="majorBidi" w:cstheme="majorBidi"/>
          <w:sz w:val="20"/>
          <w:szCs w:val="20"/>
        </w:rPr>
        <w:t xml:space="preserve"> 10 </w:t>
      </w:r>
      <w:r w:rsidRPr="007644E4">
        <w:rPr>
          <w:rFonts w:asciiTheme="majorBidi" w:hAnsiTheme="majorBidi" w:cstheme="majorBidi"/>
          <w:sz w:val="20"/>
          <w:szCs w:val="20"/>
          <w:rtl/>
        </w:rPr>
        <w:t>של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מספרים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שלמים</w:t>
      </w:r>
      <w:r w:rsidRPr="007644E4">
        <w:rPr>
          <w:rFonts w:asciiTheme="majorBidi" w:hAnsiTheme="majorBidi" w:cstheme="majorBidi"/>
          <w:sz w:val="20"/>
          <w:szCs w:val="20"/>
        </w:rPr>
        <w:t>:</w:t>
      </w:r>
    </w:p>
    <w:p w:rsidR="007644E4" w:rsidRPr="007644E4" w:rsidRDefault="007644E4" w:rsidP="007644E4">
      <w:pPr>
        <w:bidi/>
        <w:spacing w:after="0" w:line="240" w:lineRule="auto"/>
        <w:ind w:left="720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.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יש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לקלוט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לתוכו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מספרים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אקראיים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בתחום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1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עד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20 (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כולל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).</w:t>
      </w:r>
    </w:p>
    <w:p w:rsidR="007644E4" w:rsidRPr="007644E4" w:rsidRDefault="007644E4" w:rsidP="007644E4">
      <w:pPr>
        <w:bidi/>
        <w:spacing w:after="0" w:line="240" w:lineRule="auto"/>
        <w:ind w:left="720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.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הדפסת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איברי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המערך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7644E4" w:rsidRPr="007644E4" w:rsidRDefault="007644E4" w:rsidP="007644E4">
      <w:pPr>
        <w:bidi/>
        <w:spacing w:after="0" w:line="240" w:lineRule="auto"/>
        <w:ind w:left="720"/>
        <w:rPr>
          <w:rFonts w:asciiTheme="majorBidi" w:eastAsia="Times New Roman" w:hAnsiTheme="majorBidi" w:cstheme="majorBidi"/>
          <w:sz w:val="20"/>
          <w:szCs w:val="20"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ג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.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היפוך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אברי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המערך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איבר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ראשון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יוחלף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באחרון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שני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בלפני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האחרון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וכו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').</w:t>
      </w:r>
    </w:p>
    <w:p w:rsidR="007644E4" w:rsidRPr="007644E4" w:rsidRDefault="007644E4" w:rsidP="007644E4">
      <w:pPr>
        <w:bidi/>
        <w:spacing w:after="0" w:line="240" w:lineRule="auto"/>
        <w:ind w:left="720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ד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.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הדפסת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המערך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אחרי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ההיפוך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7644E4" w:rsidRPr="007644E4" w:rsidRDefault="007644E4" w:rsidP="007644E4">
      <w:pPr>
        <w:bidi/>
        <w:spacing w:after="0" w:line="240" w:lineRule="auto"/>
        <w:ind w:left="720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>פתח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>ויישם</w:t>
      </w:r>
      <w:r w:rsidRPr="007644E4">
        <w:rPr>
          <w:rFonts w:asciiTheme="majorBidi" w:hAnsiTheme="majorBidi" w:cstheme="majorBidi"/>
          <w:sz w:val="20"/>
          <w:szCs w:val="20"/>
        </w:rPr>
        <w:t xml:space="preserve"> 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תוכנית הקולטת 100 מספרים לתוך מערך. הדפס את המערך. סרוק את המערך ובדוק: אם האיבר (המספר) זוגי </w:t>
      </w:r>
      <w:r w:rsidRPr="007644E4">
        <w:rPr>
          <w:rFonts w:asciiTheme="majorBidi" w:hAnsiTheme="majorBidi" w:cstheme="majorBidi"/>
          <w:sz w:val="20"/>
          <w:szCs w:val="20"/>
        </w:rPr>
        <w:t>–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הצב במקומו 1 , אחרת הצב במקומו 0. הדפס שוב את המערך.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</w:r>
    </w:p>
    <w:p w:rsidR="007644E4" w:rsidRPr="007644E4" w:rsidRDefault="007644E4" w:rsidP="007644E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>כתוב תוכנית הקולטת 20 מספרים לתוך מערך. חשב והדפס: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  <w:t>א. כמה מספרים זוגיים יש במערך.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  <w:t>ב. כמה מספרים אי-זוגיים יש במערך.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  <w:t>ג. כמה מספרים שווים ל- 0 יש במערך.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</w:r>
    </w:p>
    <w:p w:rsidR="007644E4" w:rsidRPr="007644E4" w:rsidRDefault="007644E4" w:rsidP="007644E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 xml:space="preserve">כתוב תוכנית הקולטת 18 מספרים המהווים ברוטו, לתוך מערך בשם </w:t>
      </w:r>
      <w:r w:rsidRPr="007644E4">
        <w:rPr>
          <w:rFonts w:asciiTheme="majorBidi" w:hAnsiTheme="majorBidi" w:cstheme="majorBidi"/>
          <w:sz w:val="20"/>
          <w:szCs w:val="20"/>
        </w:rPr>
        <w:t>SACHAR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. עבור 8 המספרים הראשונים הנטו הוא 70% מהברוטו, ועבור השאר הנטו הוא 80% מהברוטו.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  <w:t xml:space="preserve">חשב את הנטו עבור כל ה- 18 מספרים. הצב אותם במערך </w:t>
      </w:r>
      <w:r w:rsidRPr="007644E4">
        <w:rPr>
          <w:rFonts w:asciiTheme="majorBidi" w:hAnsiTheme="majorBidi" w:cstheme="majorBidi"/>
          <w:sz w:val="20"/>
          <w:szCs w:val="20"/>
        </w:rPr>
        <w:t>SACHAR1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והדפס את המערך.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</w:r>
    </w:p>
    <w:p w:rsidR="007644E4" w:rsidRPr="007644E4" w:rsidRDefault="007644E4" w:rsidP="007644E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lastRenderedPageBreak/>
        <w:t>נתון מערך בן 50 איברים. כתוב תוכנית שתהפוך את סדר האחסון במערך, כלומר: האיבר האחרון יהיה הראשון ולהפך, האיבר השני והאיבר הלפני האחרון יתחלפו וכו'</w:t>
      </w:r>
      <w:r w:rsidRPr="007644E4">
        <w:rPr>
          <w:rFonts w:asciiTheme="majorBidi" w:hAnsiTheme="majorBidi" w:cstheme="majorBidi"/>
          <w:sz w:val="20"/>
          <w:szCs w:val="20"/>
        </w:rPr>
        <w:t>…</w:t>
      </w:r>
      <w:r w:rsidRPr="007644E4">
        <w:rPr>
          <w:rFonts w:asciiTheme="majorBidi" w:hAnsiTheme="majorBidi" w:cstheme="majorBidi"/>
          <w:sz w:val="20"/>
          <w:szCs w:val="20"/>
          <w:rtl/>
        </w:rPr>
        <w:br/>
      </w:r>
    </w:p>
    <w:p w:rsidR="005144E6" w:rsidRDefault="007644E4" w:rsidP="007644E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 w:hint="cs"/>
          <w:sz w:val="20"/>
          <w:szCs w:val="20"/>
        </w:rPr>
      </w:pPr>
      <w:r w:rsidRPr="007644E4">
        <w:rPr>
          <w:rFonts w:asciiTheme="majorBidi" w:hAnsiTheme="majorBidi" w:cstheme="majorBidi"/>
          <w:sz w:val="20"/>
          <w:szCs w:val="20"/>
          <w:rtl/>
        </w:rPr>
        <w:t xml:space="preserve">כתוב תוכנית שתקלוט מספרים לתוך מערך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באורך 50. העבר את המספרים החיוביים למערך </w:t>
      </w:r>
      <w:r w:rsidRPr="007644E4">
        <w:rPr>
          <w:rFonts w:asciiTheme="majorBidi" w:hAnsiTheme="majorBidi" w:cstheme="majorBidi"/>
          <w:sz w:val="20"/>
          <w:szCs w:val="20"/>
        </w:rPr>
        <w:t>B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ואת האיברים השליליים למערך </w:t>
      </w:r>
      <w:r w:rsidRPr="007644E4">
        <w:rPr>
          <w:rFonts w:asciiTheme="majorBidi" w:hAnsiTheme="majorBidi" w:cstheme="majorBidi"/>
          <w:sz w:val="20"/>
          <w:szCs w:val="20"/>
        </w:rPr>
        <w:t>C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. הדפס את שלושת המערכים </w:t>
      </w:r>
      <w:r w:rsidRPr="007644E4">
        <w:rPr>
          <w:rFonts w:asciiTheme="majorBidi" w:hAnsiTheme="majorBidi" w:cstheme="majorBidi"/>
          <w:sz w:val="20"/>
          <w:szCs w:val="20"/>
        </w:rPr>
        <w:t>A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, </w:t>
      </w:r>
      <w:r w:rsidRPr="007644E4">
        <w:rPr>
          <w:rFonts w:asciiTheme="majorBidi" w:hAnsiTheme="majorBidi" w:cstheme="majorBidi"/>
          <w:sz w:val="20"/>
          <w:szCs w:val="20"/>
        </w:rPr>
        <w:t>B</w:t>
      </w:r>
      <w:r w:rsidRPr="007644E4">
        <w:rPr>
          <w:rFonts w:asciiTheme="majorBidi" w:hAnsiTheme="majorBidi" w:cstheme="majorBidi"/>
          <w:sz w:val="20"/>
          <w:szCs w:val="20"/>
          <w:rtl/>
        </w:rPr>
        <w:t xml:space="preserve"> ו- </w:t>
      </w:r>
      <w:r w:rsidRPr="007644E4">
        <w:rPr>
          <w:rFonts w:asciiTheme="majorBidi" w:hAnsiTheme="majorBidi" w:cstheme="majorBidi"/>
          <w:sz w:val="20"/>
          <w:szCs w:val="20"/>
        </w:rPr>
        <w:t>C</w:t>
      </w:r>
      <w:r w:rsidRPr="007644E4">
        <w:rPr>
          <w:rFonts w:asciiTheme="majorBidi" w:hAnsiTheme="majorBidi" w:cstheme="majorBidi"/>
          <w:sz w:val="20"/>
          <w:szCs w:val="20"/>
          <w:rtl/>
        </w:rPr>
        <w:t>.</w:t>
      </w:r>
    </w:p>
    <w:p w:rsidR="005144E6" w:rsidRPr="005144E6" w:rsidRDefault="005144E6" w:rsidP="005144E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 w:hint="eastAsia"/>
          <w:sz w:val="20"/>
          <w:szCs w:val="20"/>
          <w:rtl/>
        </w:rPr>
        <w:t>עבור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אחת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מן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הבעיות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הבאות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,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ציין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האם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יש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צורך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במערך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כדי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לפתור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אותה</w:t>
      </w:r>
      <w:r w:rsidRPr="005144E6">
        <w:rPr>
          <w:rFonts w:asciiTheme="majorBidi" w:hAnsiTheme="majorBidi" w:cs="Times New Roman"/>
          <w:sz w:val="20"/>
          <w:szCs w:val="20"/>
          <w:rtl/>
        </w:rPr>
        <w:t>.</w:t>
      </w:r>
    </w:p>
    <w:p w:rsidR="005144E6" w:rsidRPr="005144E6" w:rsidRDefault="005144E6" w:rsidP="005144E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 w:hint="eastAsia"/>
          <w:sz w:val="20"/>
          <w:szCs w:val="20"/>
          <w:rtl/>
        </w:rPr>
        <w:t>הצגה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כפלט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הערך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הגדול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ביותר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ברשימה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theme="majorBidi"/>
          <w:sz w:val="20"/>
          <w:szCs w:val="20"/>
        </w:rPr>
        <w:t>N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נתוני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קלט</w:t>
      </w:r>
      <w:r w:rsidRPr="005144E6">
        <w:rPr>
          <w:rFonts w:asciiTheme="majorBidi" w:hAnsiTheme="majorBidi" w:cs="Times New Roman"/>
          <w:sz w:val="20"/>
          <w:szCs w:val="20"/>
          <w:rtl/>
        </w:rPr>
        <w:t>.</w:t>
      </w:r>
    </w:p>
    <w:p w:rsidR="005144E6" w:rsidRPr="005144E6" w:rsidRDefault="005144E6" w:rsidP="005144E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 w:hint="eastAsia"/>
          <w:sz w:val="20"/>
          <w:szCs w:val="20"/>
          <w:rtl/>
        </w:rPr>
        <w:t>הצגה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כפלט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המקומות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הסידוריים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ערך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הגדול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ביותר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ברשימה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theme="majorBidi"/>
          <w:sz w:val="20"/>
          <w:szCs w:val="20"/>
        </w:rPr>
        <w:t>N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נתוני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קלט</w:t>
      </w:r>
      <w:r w:rsidRPr="005144E6">
        <w:rPr>
          <w:rFonts w:asciiTheme="majorBidi" w:hAnsiTheme="majorBidi" w:cs="Times New Roman"/>
          <w:sz w:val="20"/>
          <w:szCs w:val="20"/>
          <w:rtl/>
        </w:rPr>
        <w:t>.</w:t>
      </w:r>
    </w:p>
    <w:p w:rsidR="005144E6" w:rsidRPr="005144E6" w:rsidRDefault="005144E6" w:rsidP="005144E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 w:hint="eastAsia"/>
          <w:sz w:val="20"/>
          <w:szCs w:val="20"/>
          <w:rtl/>
        </w:rPr>
        <w:t>הצגה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כפלט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מספר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המספרים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הגדולים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מהמספר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הראשון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ברשימה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theme="majorBidi"/>
          <w:sz w:val="20"/>
          <w:szCs w:val="20"/>
        </w:rPr>
        <w:t>N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נתוני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קלט</w:t>
      </w:r>
      <w:r w:rsidRPr="005144E6">
        <w:rPr>
          <w:rFonts w:asciiTheme="majorBidi" w:hAnsiTheme="majorBidi" w:cs="Times New Roman"/>
          <w:sz w:val="20"/>
          <w:szCs w:val="20"/>
          <w:rtl/>
        </w:rPr>
        <w:t>.</w:t>
      </w:r>
    </w:p>
    <w:p w:rsidR="005144E6" w:rsidRPr="005144E6" w:rsidRDefault="005144E6" w:rsidP="005144E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 w:hint="eastAsia"/>
          <w:sz w:val="20"/>
          <w:szCs w:val="20"/>
          <w:rtl/>
        </w:rPr>
        <w:t>הצגה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כפלט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מספר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המספרים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הגדולים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מהמספר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האחרון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ברשימה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theme="majorBidi"/>
          <w:sz w:val="20"/>
          <w:szCs w:val="20"/>
        </w:rPr>
        <w:t>N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נתוני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קלט</w:t>
      </w:r>
      <w:r w:rsidRPr="005144E6">
        <w:rPr>
          <w:rFonts w:asciiTheme="majorBidi" w:hAnsiTheme="majorBidi" w:cs="Times New Roman"/>
          <w:sz w:val="20"/>
          <w:szCs w:val="20"/>
          <w:rtl/>
        </w:rPr>
        <w:t>.</w:t>
      </w:r>
    </w:p>
    <w:p w:rsidR="005144E6" w:rsidRPr="005144E6" w:rsidRDefault="005144E6" w:rsidP="005144E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 w:hint="eastAsia"/>
          <w:sz w:val="20"/>
          <w:szCs w:val="20"/>
          <w:rtl/>
        </w:rPr>
        <w:t>הצגה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כפלט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המקומות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הסידוריים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בהם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מופיע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המספר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100 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ברשימה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של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theme="majorBidi"/>
          <w:sz w:val="20"/>
          <w:szCs w:val="20"/>
        </w:rPr>
        <w:t>N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נתוני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קלט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.          </w:t>
      </w:r>
    </w:p>
    <w:p w:rsidR="005144E6" w:rsidRPr="005144E6" w:rsidRDefault="005144E6" w:rsidP="005144E6">
      <w:pPr>
        <w:pStyle w:val="ListParagraph"/>
        <w:spacing w:line="360" w:lineRule="auto"/>
        <w:ind w:left="1440"/>
        <w:rPr>
          <w:rFonts w:asciiTheme="majorBidi" w:hAnsiTheme="majorBidi" w:cstheme="majorBidi"/>
          <w:sz w:val="20"/>
          <w:szCs w:val="20"/>
          <w:rtl/>
        </w:rPr>
      </w:pPr>
      <w:r w:rsidRPr="005144E6">
        <w:rPr>
          <w:rFonts w:asciiTheme="majorBidi" w:hAnsiTheme="majorBidi" w:cs="Times New Roman"/>
          <w:sz w:val="20"/>
          <w:szCs w:val="20"/>
          <w:rtl/>
        </w:rPr>
        <w:t xml:space="preserve">(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אם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100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אינו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מופיע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,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הפלט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יהיה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</w:t>
      </w:r>
      <w:r w:rsidRPr="005144E6">
        <w:rPr>
          <w:rFonts w:asciiTheme="majorBidi" w:hAnsiTheme="majorBidi" w:cs="Times New Roman" w:hint="eastAsia"/>
          <w:sz w:val="20"/>
          <w:szCs w:val="20"/>
          <w:rtl/>
        </w:rPr>
        <w:t>ריק</w:t>
      </w:r>
      <w:r w:rsidRPr="005144E6">
        <w:rPr>
          <w:rFonts w:asciiTheme="majorBidi" w:hAnsiTheme="majorBidi" w:cs="Times New Roman"/>
          <w:sz w:val="20"/>
          <w:szCs w:val="20"/>
          <w:rtl/>
        </w:rPr>
        <w:t xml:space="preserve"> )</w:t>
      </w:r>
    </w:p>
    <w:p w:rsidR="005144E6" w:rsidRDefault="007644E4" w:rsidP="005144E6">
      <w:pPr>
        <w:bidi/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</w:pPr>
      <w:r w:rsidRPr="005144E6">
        <w:rPr>
          <w:rFonts w:asciiTheme="majorBidi" w:hAnsiTheme="majorBidi" w:cstheme="majorBidi"/>
          <w:sz w:val="20"/>
          <w:szCs w:val="20"/>
          <w:rtl/>
        </w:rPr>
        <w:br/>
      </w:r>
      <w:r w:rsidR="005144E6"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  <w:t>15.</w:t>
      </w:r>
    </w:p>
    <w:p w:rsidR="005144E6" w:rsidRPr="005144E6" w:rsidRDefault="005144E6" w:rsidP="005144E6">
      <w:pPr>
        <w:bidi/>
        <w:rPr>
          <w:rFonts w:ascii="Times New Roman" w:eastAsia="Times New Roman" w:hAnsi="Times New Roman" w:cs="Miriam"/>
          <w:sz w:val="20"/>
          <w:szCs w:val="20"/>
          <w:rtl/>
          <w:lang w:eastAsia="he-IL"/>
        </w:rPr>
      </w:pP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מורה נכנסת לכיתה עם קופסת מטבעות ו"משקשקת" בקופסה. כל תלמיד רושם ניחוש של מספר המטבעות בקופסה. </w:t>
      </w:r>
    </w:p>
    <w:p w:rsidR="005144E6" w:rsidRPr="005144E6" w:rsidRDefault="005144E6" w:rsidP="005144E6">
      <w:pPr>
        <w:bidi/>
        <w:ind w:left="360"/>
        <w:rPr>
          <w:rFonts w:eastAsia="Times New Roman" w:cs="Miriam"/>
          <w:sz w:val="20"/>
          <w:szCs w:val="20"/>
          <w:rtl/>
        </w:rPr>
      </w:pPr>
      <w:r w:rsidRPr="005144E6">
        <w:rPr>
          <w:rFonts w:eastAsia="Times New Roman" w:cs="Miriam"/>
          <w:sz w:val="20"/>
          <w:szCs w:val="20"/>
          <w:rtl/>
        </w:rPr>
        <w:t xml:space="preserve">פתח אלגוריתם אשר הקלט שלו הוא מספר </w:t>
      </w:r>
      <w:r w:rsidRPr="005144E6">
        <w:rPr>
          <w:rFonts w:eastAsia="Times New Roman" w:cs="Miriam"/>
          <w:sz w:val="20"/>
          <w:szCs w:val="20"/>
        </w:rPr>
        <w:t>N</w:t>
      </w:r>
      <w:r w:rsidRPr="005144E6">
        <w:rPr>
          <w:rFonts w:eastAsia="Times New Roman" w:cs="Miriam"/>
          <w:sz w:val="20"/>
          <w:szCs w:val="20"/>
          <w:rtl/>
        </w:rPr>
        <w:t xml:space="preserve"> (עד 40) המציין את מספר התלמידים בכיתה, אחריו רשימת ניחושי </w:t>
      </w:r>
      <w:r w:rsidRPr="005144E6">
        <w:rPr>
          <w:rFonts w:eastAsia="Times New Roman" w:cs="Miriam"/>
          <w:sz w:val="20"/>
          <w:szCs w:val="20"/>
        </w:rPr>
        <w:t>N</w:t>
      </w:r>
      <w:r w:rsidRPr="005144E6">
        <w:rPr>
          <w:rFonts w:eastAsia="Times New Roman" w:cs="Miriam"/>
          <w:sz w:val="20"/>
          <w:szCs w:val="20"/>
          <w:rtl/>
        </w:rPr>
        <w:t xml:space="preserve"> התלמידים, ואחריה - מספר המטבעות </w:t>
      </w:r>
      <w:proofErr w:type="spellStart"/>
      <w:r w:rsidRPr="005144E6">
        <w:rPr>
          <w:rFonts w:eastAsia="Times New Roman" w:cs="Miriam"/>
          <w:sz w:val="20"/>
          <w:szCs w:val="20"/>
          <w:rtl/>
        </w:rPr>
        <w:t>המדוייק</w:t>
      </w:r>
      <w:proofErr w:type="spellEnd"/>
      <w:r w:rsidRPr="005144E6">
        <w:rPr>
          <w:rFonts w:eastAsia="Times New Roman" w:cs="Miriam"/>
          <w:sz w:val="20"/>
          <w:szCs w:val="20"/>
          <w:rtl/>
        </w:rPr>
        <w:t xml:space="preserve"> בקופסה. </w:t>
      </w:r>
    </w:p>
    <w:p w:rsidR="005144E6" w:rsidRPr="005144E6" w:rsidRDefault="005144E6" w:rsidP="005144E6">
      <w:pPr>
        <w:bidi/>
        <w:spacing w:after="0" w:line="240" w:lineRule="auto"/>
        <w:ind w:left="567"/>
        <w:rPr>
          <w:rFonts w:ascii="Times New Roman" w:eastAsia="Times New Roman" w:hAnsi="Times New Roman" w:cs="Miriam"/>
          <w:sz w:val="20"/>
          <w:szCs w:val="20"/>
          <w:rtl/>
          <w:lang w:eastAsia="he-IL"/>
        </w:rPr>
      </w:pP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הפלט הוא מספריהם הסידוריים של התלמידים שניחושיהם תואמים את מספר המטבעות </w:t>
      </w:r>
      <w:proofErr w:type="spellStart"/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המדוייק</w:t>
      </w:r>
      <w:proofErr w:type="spellEnd"/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 בקופסה. </w:t>
      </w:r>
    </w:p>
    <w:p w:rsidR="005144E6" w:rsidRPr="005144E6" w:rsidRDefault="005144E6" w:rsidP="005144E6">
      <w:pPr>
        <w:bidi/>
        <w:spacing w:after="0" w:line="240" w:lineRule="auto"/>
        <w:ind w:left="567"/>
        <w:rPr>
          <w:rFonts w:ascii="Times New Roman" w:eastAsia="Times New Roman" w:hAnsi="Times New Roman" w:cs="Miriam"/>
          <w:sz w:val="20"/>
          <w:szCs w:val="20"/>
          <w:rtl/>
          <w:lang w:eastAsia="he-IL"/>
        </w:rPr>
      </w:pPr>
      <w:r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(1)</w:t>
      </w:r>
      <w:r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  <w:t xml:space="preserve">      </w:t>
      </w: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האם נחוץ מערך באלגוריתם לפתרון? אם כן, מה גודלו?</w:t>
      </w:r>
      <w:r w:rsidRPr="005144E6"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  <w:t xml:space="preserve"> </w:t>
      </w:r>
      <w:r>
        <w:rPr>
          <w:rFonts w:ascii="Times New Roman" w:eastAsia="Times New Roman" w:hAnsi="Times New Roman" w:cs="Miriam" w:hint="cs"/>
          <w:color w:val="FF0000"/>
          <w:sz w:val="20"/>
          <w:szCs w:val="20"/>
          <w:rtl/>
          <w:lang w:eastAsia="he-IL"/>
        </w:rPr>
        <w:t xml:space="preserve"> </w:t>
      </w:r>
    </w:p>
    <w:p w:rsidR="005144E6" w:rsidRPr="005144E6" w:rsidRDefault="005144E6" w:rsidP="005144E6">
      <w:pPr>
        <w:bidi/>
        <w:spacing w:after="0" w:line="240" w:lineRule="auto"/>
        <w:ind w:left="1134" w:hanging="567"/>
        <w:rPr>
          <w:rFonts w:ascii="Times New Roman" w:eastAsia="Times New Roman" w:hAnsi="Times New Roman" w:cs="Miriam"/>
          <w:sz w:val="20"/>
          <w:szCs w:val="20"/>
          <w:rtl/>
          <w:lang w:eastAsia="he-IL"/>
        </w:rPr>
      </w:pP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(2)</w:t>
      </w: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ab/>
        <w:t xml:space="preserve">אם נשנה את סדר נתוני הקלט: תחילה </w:t>
      </w:r>
      <w:proofErr w:type="spellStart"/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יקלט</w:t>
      </w:r>
      <w:proofErr w:type="spellEnd"/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 מספר המטבעות </w:t>
      </w:r>
      <w:proofErr w:type="spellStart"/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המדוייק</w:t>
      </w:r>
      <w:proofErr w:type="spellEnd"/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 בקופסה, ואחריו המספר </w:t>
      </w:r>
      <w:r w:rsidRPr="005144E6">
        <w:rPr>
          <w:rFonts w:ascii="Times New Roman" w:eastAsia="Times New Roman" w:hAnsi="Times New Roman" w:cs="Miriam"/>
          <w:sz w:val="20"/>
          <w:szCs w:val="20"/>
          <w:lang w:eastAsia="he-IL"/>
        </w:rPr>
        <w:t>N</w:t>
      </w: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 ורשימת </w:t>
      </w:r>
      <w:r w:rsidRPr="005144E6">
        <w:rPr>
          <w:rFonts w:ascii="Times New Roman" w:eastAsia="Times New Roman" w:hAnsi="Times New Roman" w:cs="Miriam"/>
          <w:sz w:val="20"/>
          <w:szCs w:val="20"/>
          <w:lang w:eastAsia="he-IL"/>
        </w:rPr>
        <w:t>N</w:t>
      </w: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 הניחושים - האם גם כאן דרוש מערך לביצוע המטלה?</w:t>
      </w:r>
      <w:r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  <w:t xml:space="preserve"> </w:t>
      </w:r>
      <w:r w:rsidRPr="005144E6"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  <w:t xml:space="preserve"> </w:t>
      </w:r>
    </w:p>
    <w:p w:rsidR="005144E6" w:rsidRPr="005144E6" w:rsidRDefault="005144E6" w:rsidP="005144E6">
      <w:pPr>
        <w:bidi/>
        <w:spacing w:after="0" w:line="240" w:lineRule="auto"/>
        <w:ind w:left="1134" w:hanging="567"/>
        <w:rPr>
          <w:rFonts w:ascii="Times New Roman" w:eastAsia="Times New Roman" w:hAnsi="Times New Roman" w:cs="Miriam"/>
          <w:sz w:val="20"/>
          <w:szCs w:val="20"/>
          <w:rtl/>
          <w:lang w:eastAsia="he-IL"/>
        </w:rPr>
      </w:pP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>(3)</w:t>
      </w: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ab/>
        <w:t>אם יתכן שאיש מהתלמידים לא ניחש את מספר המטבעות המדויק, והמורה רוצה להעניק פרס ל</w:t>
      </w:r>
      <w:r w:rsidRPr="005144E6">
        <w:rPr>
          <w:rFonts w:ascii="Times New Roman" w:eastAsia="Times New Roman" w:hAnsi="Times New Roman" w:cs="Miriam" w:hint="cs"/>
          <w:sz w:val="20"/>
          <w:szCs w:val="20"/>
          <w:rtl/>
          <w:lang w:eastAsia="he-IL"/>
        </w:rPr>
        <w:t xml:space="preserve">כל </w:t>
      </w:r>
      <w:r w:rsidRPr="005144E6">
        <w:rPr>
          <w:rFonts w:ascii="Times New Roman" w:eastAsia="Times New Roman" w:hAnsi="Times New Roman" w:cs="Miriam"/>
          <w:sz w:val="20"/>
          <w:szCs w:val="20"/>
          <w:rtl/>
          <w:lang w:eastAsia="he-IL"/>
        </w:rPr>
        <w:t xml:space="preserve">מי שניחושו היה הקרוב ביותר למספר המדויק, האם דרוש מערך? </w:t>
      </w:r>
    </w:p>
    <w:p w:rsidR="005144E6" w:rsidRDefault="005144E6" w:rsidP="005144E6">
      <w:pPr>
        <w:pStyle w:val="ListParagraph"/>
        <w:spacing w:line="360" w:lineRule="auto"/>
        <w:ind w:left="1440"/>
        <w:rPr>
          <w:rFonts w:asciiTheme="majorBidi" w:hAnsiTheme="majorBidi" w:cstheme="majorBidi" w:hint="cs"/>
          <w:b/>
          <w:bCs/>
          <w:color w:val="FF0000"/>
          <w:sz w:val="20"/>
          <w:szCs w:val="20"/>
          <w:rtl/>
        </w:rPr>
      </w:pPr>
      <w:r w:rsidRPr="005144E6">
        <w:rPr>
          <w:rFonts w:cs="Miriam"/>
          <w:sz w:val="20"/>
          <w:szCs w:val="20"/>
          <w:rtl/>
        </w:rPr>
        <w:tab/>
        <w:t>פתח את האלגוריתם</w:t>
      </w:r>
    </w:p>
    <w:p w:rsidR="005144E6" w:rsidRDefault="005144E6" w:rsidP="005144E6">
      <w:pPr>
        <w:pStyle w:val="ListParagraph"/>
        <w:spacing w:line="360" w:lineRule="auto"/>
        <w:ind w:left="1440"/>
        <w:rPr>
          <w:rFonts w:asciiTheme="majorBidi" w:hAnsiTheme="majorBidi" w:cstheme="majorBidi" w:hint="cs"/>
          <w:b/>
          <w:bCs/>
          <w:color w:val="FF0000"/>
          <w:sz w:val="20"/>
          <w:szCs w:val="20"/>
          <w:rtl/>
        </w:rPr>
      </w:pPr>
    </w:p>
    <w:p w:rsidR="007644E4" w:rsidRPr="007644E4" w:rsidRDefault="007644E4" w:rsidP="005144E6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color w:val="FF0000"/>
          <w:sz w:val="20"/>
          <w:szCs w:val="20"/>
          <w:rtl/>
        </w:rPr>
      </w:pPr>
      <w:r w:rsidRPr="007644E4">
        <w:rPr>
          <w:rFonts w:asciiTheme="majorBidi" w:hAnsiTheme="majorBidi" w:cstheme="majorBidi"/>
          <w:b/>
          <w:bCs/>
          <w:color w:val="FF0000"/>
          <w:sz w:val="20"/>
          <w:szCs w:val="20"/>
          <w:rtl/>
        </w:rPr>
        <w:t>מערך דו-ממדי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1. כתוב תכנית אשר: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א. תקלוט נתונים למערך דו-ממדי  בגודל 4</w:t>
      </w:r>
      <w:r w:rsidRPr="007644E4">
        <w:rPr>
          <w:rFonts w:asciiTheme="majorBidi" w:eastAsia="Times New Roman" w:hAnsiTheme="majorBidi" w:cstheme="majorBidi"/>
          <w:sz w:val="20"/>
          <w:szCs w:val="20"/>
        </w:rPr>
        <w:t>X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>4 של מספרים שלמים.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ב. תדפיס את המספר הגדול ביותר בכל שורה.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ג. תחשב ותדפיס את הממוצע של כל אחת מהעמודות.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  ד. תמצא ותדפיס את מספר המספרים השליליים שמופיעים במערך כולו.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>
        <w:rPr>
          <w:rFonts w:asciiTheme="majorBidi" w:eastAsia="Times New Roman" w:hAnsiTheme="majorBidi" w:cstheme="majorBidi"/>
          <w:sz w:val="20"/>
          <w:szCs w:val="20"/>
          <w:rtl/>
        </w:rPr>
        <w:t xml:space="preserve">2. כתוב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תכנית שמדפיסה את איברי האלכסון המשני במערך דו-ממדי בגודל </w:t>
      </w:r>
      <w:proofErr w:type="spellStart"/>
      <w:r w:rsidRPr="007644E4">
        <w:rPr>
          <w:rFonts w:asciiTheme="majorBidi" w:eastAsia="Times New Roman" w:hAnsiTheme="majorBidi" w:cstheme="majorBidi"/>
          <w:sz w:val="20"/>
          <w:szCs w:val="20"/>
        </w:rPr>
        <w:t>NxN</w:t>
      </w:r>
      <w:proofErr w:type="spellEnd"/>
      <w:r w:rsidRPr="007644E4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החל    מהאיבר שבשורה ועמודה 11.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3.  כתוב תכנית המסכמת את כל המספרים המאוחסנים במערך דו-ממדי בגודל </w:t>
      </w:r>
      <w:proofErr w:type="spellStart"/>
      <w:r w:rsidRPr="007644E4">
        <w:rPr>
          <w:rFonts w:asciiTheme="majorBidi" w:eastAsia="Times New Roman" w:hAnsiTheme="majorBidi" w:cstheme="majorBidi"/>
          <w:sz w:val="20"/>
          <w:szCs w:val="20"/>
        </w:rPr>
        <w:t>NxN</w:t>
      </w:r>
      <w:proofErr w:type="spellEnd"/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מתחת לאלכסון הראשי.</w:t>
      </w: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7644E4">
      <w:pPr>
        <w:bidi/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</w:p>
    <w:p w:rsidR="007644E4" w:rsidRPr="007644E4" w:rsidRDefault="007644E4" w:rsidP="005144E6">
      <w:pPr>
        <w:bidi/>
        <w:spacing w:after="0" w:line="240" w:lineRule="auto"/>
        <w:jc w:val="both"/>
        <w:rPr>
          <w:rFonts w:asciiTheme="majorBidi" w:eastAsia="Times New Roman" w:hAnsiTheme="majorBidi" w:cstheme="majorBidi" w:hint="cs"/>
          <w:sz w:val="20"/>
          <w:szCs w:val="20"/>
          <w:rtl/>
        </w:rPr>
      </w:pPr>
      <w:r w:rsidRPr="007644E4">
        <w:rPr>
          <w:rFonts w:asciiTheme="majorBidi" w:eastAsia="Times New Roman" w:hAnsiTheme="majorBidi" w:cstheme="majorBidi"/>
          <w:sz w:val="20"/>
          <w:szCs w:val="20"/>
          <w:rtl/>
        </w:rPr>
        <w:t xml:space="preserve">  </w:t>
      </w:r>
      <w:r w:rsidR="005144E6">
        <w:rPr>
          <w:rFonts w:asciiTheme="majorBidi" w:eastAsia="Times New Roman" w:hAnsiTheme="majorBidi" w:cstheme="majorBidi" w:hint="cs"/>
          <w:sz w:val="20"/>
          <w:szCs w:val="20"/>
          <w:rtl/>
        </w:rPr>
        <w:t>2.</w:t>
      </w:r>
    </w:p>
    <w:p w:rsidR="005144E6" w:rsidRDefault="005144E6" w:rsidP="005144E6">
      <w:pPr>
        <w:ind w:right="426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 xml:space="preserve">כתוב פונקציה בוליאנית עם פרמטר שהוא מערך דו </w:t>
      </w:r>
      <w:proofErr w:type="spellStart"/>
      <w:r>
        <w:rPr>
          <w:rFonts w:cs="Narkisim"/>
          <w:sz w:val="24"/>
          <w:szCs w:val="24"/>
          <w:rtl/>
        </w:rPr>
        <w:t>מימדי</w:t>
      </w:r>
      <w:proofErr w:type="spellEnd"/>
      <w:r>
        <w:rPr>
          <w:rFonts w:cs="Narkisim"/>
          <w:sz w:val="24"/>
          <w:szCs w:val="24"/>
          <w:rtl/>
        </w:rPr>
        <w:t xml:space="preserve"> המכיל מספרים מטיפוס שלם וחיובי, המחזירה את הערך </w:t>
      </w:r>
      <w:r>
        <w:rPr>
          <w:rFonts w:cs="Narkisim"/>
          <w:sz w:val="24"/>
          <w:szCs w:val="24"/>
        </w:rPr>
        <w:t>TRUE</w:t>
      </w:r>
      <w:r>
        <w:rPr>
          <w:rFonts w:cs="Narkisim"/>
          <w:sz w:val="24"/>
          <w:szCs w:val="24"/>
          <w:rtl/>
        </w:rPr>
        <w:t xml:space="preserve"> אם סכום איברי האלכסון הראשי במערך שווה לסכום איברי האלכסון המשני במערך, אחרת תחזיר את הערך </w:t>
      </w:r>
      <w:r>
        <w:rPr>
          <w:rFonts w:cs="Narkisim"/>
          <w:sz w:val="24"/>
          <w:szCs w:val="24"/>
        </w:rPr>
        <w:t>FALSE</w:t>
      </w:r>
      <w:r>
        <w:rPr>
          <w:rFonts w:cs="Narkisim"/>
          <w:sz w:val="24"/>
          <w:szCs w:val="24"/>
          <w:rtl/>
        </w:rPr>
        <w:t>.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 xml:space="preserve">     </w:t>
      </w:r>
      <w:r>
        <w:rPr>
          <w:rFonts w:cs="Narkisim"/>
          <w:sz w:val="24"/>
          <w:szCs w:val="24"/>
          <w:u w:val="single"/>
          <w:rtl/>
        </w:rPr>
        <w:t>דוגמא</w:t>
      </w:r>
      <w:r>
        <w:rPr>
          <w:rFonts w:cs="Narkisim"/>
          <w:sz w:val="24"/>
          <w:szCs w:val="24"/>
          <w:rtl/>
        </w:rPr>
        <w:t xml:space="preserve">: עבור המערך הבא הפונקציה תחזיר את הערך </w:t>
      </w:r>
      <w:r>
        <w:rPr>
          <w:rFonts w:cs="Narkisim"/>
          <w:sz w:val="24"/>
          <w:szCs w:val="24"/>
        </w:rPr>
        <w:t>TRUE</w:t>
      </w:r>
      <w:r>
        <w:rPr>
          <w:rFonts w:cs="Narkisim"/>
          <w:sz w:val="24"/>
          <w:szCs w:val="24"/>
          <w:rtl/>
        </w:rPr>
        <w:t>.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lastRenderedPageBreak/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1    7    1     1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5    2    2     0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8    3    3     1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4    5    9     4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 xml:space="preserve">    עבור המערך הבא הפונקציה תחזיר את הערך </w:t>
      </w:r>
      <w:r>
        <w:rPr>
          <w:rFonts w:cs="Narkisim"/>
          <w:sz w:val="24"/>
          <w:szCs w:val="24"/>
        </w:rPr>
        <w:t>FALSE</w:t>
      </w:r>
      <w:r>
        <w:rPr>
          <w:rFonts w:cs="Narkisim"/>
          <w:sz w:val="24"/>
          <w:szCs w:val="24"/>
          <w:rtl/>
        </w:rPr>
        <w:t>.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3    7    1     1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5    4    3     0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8    3    1     1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</w:r>
      <w:r>
        <w:rPr>
          <w:rFonts w:cs="Narkisim"/>
          <w:sz w:val="24"/>
          <w:szCs w:val="24"/>
          <w:rtl/>
        </w:rPr>
        <w:tab/>
        <w:t>7    5    9     2</w:t>
      </w:r>
    </w:p>
    <w:p w:rsidR="005144E6" w:rsidRDefault="005144E6" w:rsidP="005144E6">
      <w:pPr>
        <w:ind w:left="271" w:right="426" w:hanging="271"/>
        <w:jc w:val="right"/>
        <w:rPr>
          <w:rFonts w:cs="Narkisim"/>
          <w:sz w:val="24"/>
          <w:szCs w:val="24"/>
          <w:rtl/>
        </w:rPr>
      </w:pPr>
    </w:p>
    <w:p w:rsid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  <w:t xml:space="preserve">3. 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מנהל בית-ספר מסוים קיבל זה עתה ממשרד החינוך רשימה בת 80 ציונים שהם ציוני תלמידי בית-הספר בבחינות הבגרות ב"יסודות מדעי המחשב". לפני המנהל מונחת גם רשימת ציוני המגן שנתנו לתלמידים.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המנהל מעוניין לדעת את הדברים הבאים: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- הציון הגבוה ביותר והציון הגבוה ביותר השני ברשימת ציוני הבגרות.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 דוגמא: אם ציוני בחינות הבגרות הם למשל: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     84  98  100  70  80  95  100  95  48  82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     אזי הציון הגבוה ביותר הוא 100 והציון הגבוה ביותר השני הוא 98.</w:t>
      </w:r>
    </w:p>
    <w:p w:rsidR="005144E6" w:rsidRPr="005144E6" w:rsidRDefault="005144E6" w:rsidP="005144E6">
      <w:pPr>
        <w:bidi/>
        <w:spacing w:after="0" w:line="36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- הציון הגבוה ביותר והציון הגבוה ביותר השני ברשימת ציוני המגן.</w:t>
      </w:r>
    </w:p>
    <w:p w:rsidR="005144E6" w:rsidRPr="005144E6" w:rsidRDefault="005144E6" w:rsidP="005144E6">
      <w:pPr>
        <w:tabs>
          <w:tab w:val="left" w:pos="413"/>
        </w:tabs>
        <w:bidi/>
        <w:spacing w:after="0" w:line="360" w:lineRule="auto"/>
        <w:ind w:left="271" w:right="42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- האם ממוצע ציוני בחינות הבגרות גדול מממוצע ציוני בחינות המגן, שווה לו, או קטן </w:t>
      </w:r>
    </w:p>
    <w:p w:rsidR="005144E6" w:rsidRPr="005144E6" w:rsidRDefault="005144E6" w:rsidP="005144E6">
      <w:pPr>
        <w:tabs>
          <w:tab w:val="left" w:pos="413"/>
        </w:tabs>
        <w:bidi/>
        <w:spacing w:after="0" w:line="360" w:lineRule="auto"/>
        <w:ind w:left="271" w:right="42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ממנה.</w:t>
      </w:r>
    </w:p>
    <w:p w:rsidR="005144E6" w:rsidRPr="005144E6" w:rsidRDefault="005144E6" w:rsidP="005144E6">
      <w:pPr>
        <w:tabs>
          <w:tab w:val="left" w:pos="413"/>
        </w:tabs>
        <w:bidi/>
        <w:spacing w:after="0" w:line="360" w:lineRule="auto"/>
        <w:ind w:left="271" w:right="42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554" w:right="426" w:hanging="28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א. נסח את הבעיה העומדת בפני המנהל כבעיה אלגוריתמית כלומר, תאר באופן מדויק את הקלט לאלגוריתם המבוקש ואת הפלט שלו.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</w:p>
    <w:p w:rsidR="005144E6" w:rsidRPr="005144E6" w:rsidRDefault="005144E6" w:rsidP="005144E6">
      <w:pPr>
        <w:bidi/>
        <w:spacing w:after="0" w:line="360" w:lineRule="auto"/>
        <w:ind w:left="554" w:right="426" w:hanging="28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ב. בסעיף זה עליך לחשוב על אלגוריתם לפתרון הבעיה שניסחת בסעיף א ולענות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רק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על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שתי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השאלות הבאות.</w:t>
      </w:r>
    </w:p>
    <w:p w:rsidR="005144E6" w:rsidRPr="005144E6" w:rsidRDefault="005144E6" w:rsidP="005144E6">
      <w:pPr>
        <w:bidi/>
        <w:spacing w:after="0" w:line="360" w:lineRule="auto"/>
        <w:ind w:left="838" w:right="426" w:hanging="567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 *  מהם המשתנים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העיקריים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שבהם תשתמש בכתיבת האלגוריתם? לכל משתנה ציין את שמו ואת טיפוסי, והגדר במשפט אחד את תפקידו.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</w:p>
    <w:p w:rsidR="005144E6" w:rsidRPr="005144E6" w:rsidRDefault="005144E6" w:rsidP="005144E6">
      <w:pPr>
        <w:bidi/>
        <w:spacing w:after="0" w:line="360" w:lineRule="auto"/>
        <w:ind w:left="838" w:right="426" w:hanging="567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*  מהם שלבי האלגוריתם? הגדר במדויק כל שלב בשני משפטים לכל היותר. העזר במשתנים שהגדרת.                                                                                </w:t>
      </w:r>
    </w:p>
    <w:p w:rsidR="001C1CD3" w:rsidRDefault="005144E6" w:rsidP="005144E6">
      <w:pPr>
        <w:pBdr>
          <w:bottom w:val="double" w:sz="6" w:space="1" w:color="auto"/>
        </w:pBdr>
        <w:bidi/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lastRenderedPageBreak/>
        <w:t xml:space="preserve">ג.  כתוב תכנית בשפת </w:t>
      </w:r>
      <w:r>
        <w:rPr>
          <w:rFonts w:ascii="Times New Roman" w:eastAsia="Times New Roman" w:hAnsi="Times New Roman" w:cs="Narkisim"/>
          <w:sz w:val="24"/>
          <w:szCs w:val="24"/>
          <w:lang w:eastAsia="he-IL"/>
        </w:rPr>
        <w:t xml:space="preserve">C# 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המממשת את האלגוריתם שפיתחת בסעיף ב. עליך להשתמש בפרוצדורה למימוש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כל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שלב באלגוריתם שהגדרת בסעיף ב.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</w:p>
    <w:p w:rsidR="005144E6" w:rsidRPr="007644E4" w:rsidRDefault="005144E6" w:rsidP="005144E6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color w:val="FF0000"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20"/>
          <w:szCs w:val="20"/>
          <w:rtl/>
        </w:rPr>
        <w:t>עוד תרגילים</w:t>
      </w:r>
    </w:p>
    <w:p w:rsidR="005144E6" w:rsidRDefault="005144E6" w:rsidP="005144E6">
      <w:pPr>
        <w:bidi/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</w:pPr>
    </w:p>
    <w:p w:rsidR="005144E6" w:rsidRDefault="005144E6" w:rsidP="005144E6">
      <w:pPr>
        <w:bidi/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240" w:lineRule="auto"/>
        <w:ind w:right="42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proofErr w:type="spellStart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במירוץ</w:t>
      </w:r>
      <w:proofErr w:type="spellEnd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האופניים ה"טור דה פרנס" הגיעו לשלב הגמר 12 רוכבים. התחרות בשלב זה נמשכה ששה ימים. כל רוכב קבל מספר בין 1 ל12-. בסוף כל יום תחרות נרשמו הרוכבים לפי סדר הגעתם. כשהראשון מקבל 12 נקודות השני 11 נקודות וכן הלאה. הוחלט להשתמש בתכנית מחשב לצורך עיבוד תוצאות התחרות.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הקלט למחשב הוא תוצאות התחרות של המתחרים במהלך כל ימי התחרות, הפלט הוא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"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הרוכב שהגיע למקום הראשון (יתכן שקיים יותר מרוכב אחד כזה),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"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הרוכב שהגיע למקום האחרון (יתכן שקיים יותר מרוכב אחד כזה),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" 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רשימת הרוכבים אשר צברו פחות מ25- נקודות.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א. 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חשוב על אלגוריתם לפתרון הבעיה וענה רק על השאלות הבאות:</w:t>
      </w:r>
    </w:p>
    <w:p w:rsidR="005144E6" w:rsidRPr="005144E6" w:rsidRDefault="005144E6" w:rsidP="005144E6">
      <w:pPr>
        <w:numPr>
          <w:ilvl w:val="0"/>
          <w:numId w:val="13"/>
        </w:numPr>
        <w:tabs>
          <w:tab w:val="num" w:pos="1056"/>
        </w:tabs>
        <w:bidi/>
        <w:spacing w:after="0" w:line="240" w:lineRule="auto"/>
        <w:ind w:left="1056" w:right="42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מהם המשתנים ו/או המערכים </w:t>
      </w:r>
      <w:r w:rsidRPr="005144E6">
        <w:rPr>
          <w:rFonts w:ascii="Times New Roman" w:eastAsia="Times New Roman" w:hAnsi="Times New Roman" w:cs="Narkisim"/>
          <w:sz w:val="24"/>
          <w:szCs w:val="24"/>
          <w:u w:val="single"/>
          <w:rtl/>
          <w:lang w:eastAsia="he-IL"/>
        </w:rPr>
        <w:t>העיקריים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בהם תשתמש בכתיבת האלגוריתם? ציין לכל משתנה או מערך את שמו ואת טיפוסו והגדר במשפט אחד את תפקידו.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</w:p>
    <w:p w:rsidR="005144E6" w:rsidRPr="005144E6" w:rsidRDefault="005144E6" w:rsidP="005144E6">
      <w:pPr>
        <w:numPr>
          <w:ilvl w:val="0"/>
          <w:numId w:val="13"/>
        </w:numPr>
        <w:tabs>
          <w:tab w:val="num" w:pos="1056"/>
        </w:tabs>
        <w:bidi/>
        <w:spacing w:after="0" w:line="240" w:lineRule="auto"/>
        <w:ind w:left="1056" w:right="42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מהם שלבי האלגוריתם? הגדר כל שלב בשני משפטים לכל היותר. היעזר במשתנים ו/או המערכים שהגדרת.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</w:p>
    <w:p w:rsidR="005144E6" w:rsidRPr="005144E6" w:rsidRDefault="005144E6" w:rsidP="005144E6">
      <w:pPr>
        <w:bidi/>
        <w:spacing w:after="0" w:line="240" w:lineRule="auto"/>
        <w:ind w:left="696" w:right="426" w:hanging="69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ב. 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כתוב תכנית </w:t>
      </w:r>
      <w:r>
        <w:rPr>
          <w:rFonts w:ascii="Times New Roman" w:eastAsia="Times New Roman" w:hAnsi="Times New Roman" w:cs="Narkisim"/>
          <w:sz w:val="24"/>
          <w:szCs w:val="24"/>
          <w:lang w:eastAsia="he-IL"/>
        </w:rPr>
        <w:t>C</w:t>
      </w:r>
      <w:r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  <w:t>#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המממשת את האלגוריתם שפתחת בסעיף א'. השתמש בפרוצדורות ובפונקציות למימוש שלבי האלגוריתם.                          </w:t>
      </w:r>
    </w:p>
    <w:p w:rsidR="005144E6" w:rsidRPr="005144E6" w:rsidRDefault="005144E6" w:rsidP="005144E6">
      <w:pPr>
        <w:bidi/>
        <w:spacing w:after="0" w:line="240" w:lineRule="auto"/>
        <w:ind w:left="696" w:right="426" w:hanging="69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34. בלהקת המחול 60 רקדנים שגילם בתחום 17-50. פתח אלגוריתם שהקלט שלו הוא גילאי  הרקדנים והפלט שלו: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*    הגיל בו יש הכי מעט רקדנים</w:t>
      </w:r>
    </w:p>
    <w:p w:rsidR="005144E6" w:rsidRPr="005144E6" w:rsidRDefault="005144E6" w:rsidP="005144E6">
      <w:pPr>
        <w:bidi/>
        <w:spacing w:after="0" w:line="240" w:lineRule="auto"/>
        <w:ind w:left="271" w:right="426" w:hanging="271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*    גילו של הרקדן המבוגר ביותר</w:t>
      </w: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*   מספר הרקדנים המבוגרים, כאשר רקדן מבוגר מוגדר כרקדן שגילו גבוה לפחות ב3- שנים מהגיל הממוצע.</w:t>
      </w: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א. מהם המשתנים ו/או המערכים </w:t>
      </w:r>
      <w:r w:rsidRPr="005144E6">
        <w:rPr>
          <w:rFonts w:ascii="Times New Roman" w:eastAsia="Times New Roman" w:hAnsi="Times New Roman" w:cs="Narkisim"/>
          <w:sz w:val="24"/>
          <w:szCs w:val="24"/>
          <w:u w:val="single"/>
          <w:rtl/>
          <w:lang w:eastAsia="he-IL"/>
        </w:rPr>
        <w:t>העיקריים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בהם השתמש בכתיבה האלגוריתם? ציין לכל משתנה או מערך את שמו ואת טיפוסו והגדר במשפט אחד את תפקידו.</w:t>
      </w: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ב. חלק את הבעיה לתת בעיות עבור כל תת בעיה רשום כ</w:t>
      </w:r>
      <w:bookmarkStart w:id="0" w:name="_GoBack"/>
      <w:bookmarkEnd w:id="0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ותרת. טענת כניסה וטענת יציאה של הפונקציה או הפרוצדורה בה תשתמש לפתרון התת בעיה.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    </w:t>
      </w: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ג.  כתוב תכנית </w:t>
      </w:r>
      <w:r>
        <w:rPr>
          <w:rFonts w:ascii="Times New Roman" w:eastAsia="Times New Roman" w:hAnsi="Times New Roman" w:cs="Narkisim"/>
          <w:sz w:val="24"/>
          <w:szCs w:val="24"/>
          <w:lang w:eastAsia="he-IL"/>
        </w:rPr>
        <w:t>C</w:t>
      </w:r>
      <w:r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  <w:t xml:space="preserve"># 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המממשת את האלגוריתם.</w:t>
      </w: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השתמש בפרוצדורות ובפונקציות למימוש שלבי האלגוריתם.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    </w:t>
      </w: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240" w:lineRule="auto"/>
        <w:ind w:left="554" w:right="426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414" w:right="425" w:hanging="41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414" w:right="425" w:hanging="41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414" w:right="425" w:hanging="41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414" w:right="425" w:hanging="41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35.  בלשן קיבל טקסט, הכתוב בשפה האנגלית ומכיל מילים סימני פיסוק ורווחים. הבלשן מעונין במידע הבא:</w:t>
      </w:r>
    </w:p>
    <w:p w:rsidR="005144E6" w:rsidRPr="005144E6" w:rsidRDefault="005144E6" w:rsidP="005144E6">
      <w:pPr>
        <w:bidi/>
        <w:spacing w:after="0" w:line="360" w:lineRule="auto"/>
        <w:ind w:left="554" w:right="425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   - איזה אות, מבין אותיות הא"ב האנגלי (26 במספר), מופיעה בטקסט יותר מכל אות אחרת וכמה פעמים היא מופיעה (אם יש מספר אותיות כאלה מסתפק הבלשן באחת מהן).</w:t>
      </w:r>
    </w:p>
    <w:p w:rsidR="005144E6" w:rsidRPr="005144E6" w:rsidRDefault="005144E6" w:rsidP="005144E6">
      <w:pPr>
        <w:bidi/>
        <w:spacing w:after="0" w:line="360" w:lineRule="auto"/>
        <w:ind w:left="554" w:right="425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lastRenderedPageBreak/>
        <w:t xml:space="preserve">        - מהו ממוצע מספר </w:t>
      </w:r>
      <w:proofErr w:type="spellStart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המופיעם</w:t>
      </w:r>
      <w:proofErr w:type="spellEnd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של אות בטקסט ואיזה אות מופיעה בטקסט מספר פעמים הקרוב ביותר לממוצע זה (אם יש מספר אותיות כאלה רוצה הבלשן את רשימתן).</w:t>
      </w:r>
    </w:p>
    <w:p w:rsidR="005144E6" w:rsidRPr="005144E6" w:rsidRDefault="005144E6" w:rsidP="005144E6">
      <w:pPr>
        <w:bidi/>
        <w:spacing w:after="0" w:line="360" w:lineRule="auto"/>
        <w:ind w:left="554" w:right="425" w:hanging="554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413" w:right="425" w:hanging="41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  הבלשן החליט </w:t>
      </w:r>
      <w:proofErr w:type="spellStart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להעזר</w:t>
      </w:r>
      <w:proofErr w:type="spellEnd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בתכנית מחשב כדי לברר את המידע הדרוש לו, והוא מוכן לשם כך אף להקיש את כל הטקסט. את סיום הטקסט החליט הבלשן לציין בתו @, אשר אינו מופיע בשום מקום בטקסט.</w:t>
      </w:r>
    </w:p>
    <w:p w:rsidR="005144E6" w:rsidRPr="005144E6" w:rsidRDefault="005144E6" w:rsidP="005144E6">
      <w:pPr>
        <w:bidi/>
        <w:spacing w:after="0" w:line="360" w:lineRule="auto"/>
        <w:ind w:left="413" w:right="425" w:hanging="41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</w:p>
    <w:p w:rsidR="005144E6" w:rsidRPr="005144E6" w:rsidRDefault="005144E6" w:rsidP="005144E6">
      <w:pPr>
        <w:bidi/>
        <w:spacing w:after="0" w:line="360" w:lineRule="auto"/>
        <w:ind w:left="696" w:right="425" w:hanging="696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  א. נסח את הבעיה העומדת בפני הבלשן כבעיה אלגוריתמית, כלומר, תאר באופן מדויק את הקלט לאלגוריתם ואת הפלט שלו.           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 xml:space="preserve">        </w:t>
      </w:r>
    </w:p>
    <w:p w:rsidR="005144E6" w:rsidRPr="005144E6" w:rsidRDefault="005144E6" w:rsidP="005144E6">
      <w:pPr>
        <w:bidi/>
        <w:spacing w:after="0" w:line="360" w:lineRule="auto"/>
        <w:ind w:left="696" w:right="425" w:hanging="28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ב. בסעיף זה עליך לחשוב על אלגוריתם לפתרון הבעיה שניסחת בסעיף א ולענות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רק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על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שתי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השאלות הבאות:</w:t>
      </w:r>
    </w:p>
    <w:p w:rsidR="005144E6" w:rsidRPr="005144E6" w:rsidRDefault="005144E6" w:rsidP="005144E6">
      <w:pPr>
        <w:bidi/>
        <w:spacing w:after="0" w:line="360" w:lineRule="auto"/>
        <w:ind w:left="838" w:right="425" w:hanging="425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 * מהם המשתנים ו/או המערכים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העיקריים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שבהם תשתמש בכתיבת האלגוריתם?   לכל משתנה או מערך ציין את שמו ואת טיפוסו, והגדר במשפט אחד את תפקידו.</w:t>
      </w:r>
    </w:p>
    <w:p w:rsidR="005144E6" w:rsidRPr="005144E6" w:rsidRDefault="005144E6" w:rsidP="005144E6">
      <w:pPr>
        <w:bidi/>
        <w:spacing w:after="0" w:line="360" w:lineRule="auto"/>
        <w:ind w:left="838" w:right="425" w:hanging="425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  <w:t>* מהם שלבי האלגוריתם? הגדר במדויק כל שלב בשני משפטים לכל היותר. העזר במשתנים או במערכים שהגדרת.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ab/>
      </w:r>
    </w:p>
    <w:p w:rsidR="005144E6" w:rsidRPr="005144E6" w:rsidRDefault="005144E6" w:rsidP="005144E6">
      <w:pPr>
        <w:bidi/>
        <w:spacing w:after="0" w:line="360" w:lineRule="auto"/>
        <w:ind w:left="696" w:right="425" w:hanging="28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ג. כתוב תכנית בשפת </w:t>
      </w:r>
      <w:r>
        <w:rPr>
          <w:rFonts w:ascii="Times New Roman" w:eastAsia="Times New Roman" w:hAnsi="Times New Roman" w:cs="Narkisim"/>
          <w:sz w:val="24"/>
          <w:szCs w:val="24"/>
          <w:lang w:eastAsia="he-IL"/>
        </w:rPr>
        <w:t>C</w:t>
      </w:r>
      <w:r>
        <w:rPr>
          <w:rFonts w:ascii="Times New Roman" w:eastAsia="Times New Roman" w:hAnsi="Times New Roman" w:cs="Narkisim" w:hint="cs"/>
          <w:sz w:val="24"/>
          <w:szCs w:val="24"/>
          <w:rtl/>
          <w:lang w:eastAsia="he-IL"/>
        </w:rPr>
        <w:t>#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המממשת את האלגוריתם שפיתחת בסעיף ב. עליך להשתמש בפרוצדורה למימוש </w:t>
      </w:r>
      <w:r w:rsidRPr="005144E6">
        <w:rPr>
          <w:rFonts w:ascii="Times New Roman" w:eastAsia="Times New Roman" w:hAnsi="Times New Roman" w:cs="Narkisim"/>
          <w:b/>
          <w:bCs/>
          <w:sz w:val="24"/>
          <w:szCs w:val="24"/>
          <w:rtl/>
          <w:lang w:eastAsia="he-IL"/>
        </w:rPr>
        <w:t>כל</w:t>
      </w: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שלב </w:t>
      </w:r>
      <w:proofErr w:type="spellStart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>באלגוריזם</w:t>
      </w:r>
      <w:proofErr w:type="spellEnd"/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שהגדרת בסעיף ב.</w:t>
      </w:r>
    </w:p>
    <w:p w:rsidR="005144E6" w:rsidRPr="005144E6" w:rsidRDefault="005144E6" w:rsidP="005144E6">
      <w:pPr>
        <w:bidi/>
        <w:spacing w:after="0" w:line="360" w:lineRule="auto"/>
        <w:ind w:left="696" w:right="425" w:hanging="283"/>
        <w:jc w:val="both"/>
        <w:rPr>
          <w:rFonts w:ascii="Times New Roman" w:eastAsia="Times New Roman" w:hAnsi="Times New Roman" w:cs="Narkisim"/>
          <w:sz w:val="24"/>
          <w:szCs w:val="24"/>
          <w:rtl/>
          <w:lang w:eastAsia="he-IL"/>
        </w:rPr>
      </w:pPr>
      <w:r w:rsidRPr="005144E6">
        <w:rPr>
          <w:rFonts w:ascii="Times New Roman" w:eastAsia="Times New Roman" w:hAnsi="Times New Roman" w:cs="Narkisim"/>
          <w:sz w:val="24"/>
          <w:szCs w:val="24"/>
          <w:rtl/>
          <w:lang w:eastAsia="he-IL"/>
        </w:rPr>
        <w:t xml:space="preserve">     התרכז בכתיבת הפרוצדורות ומשפטי זימון הפרוצדורות.</w:t>
      </w:r>
    </w:p>
    <w:p w:rsidR="005144E6" w:rsidRPr="007644E4" w:rsidRDefault="005144E6" w:rsidP="005144E6">
      <w:pPr>
        <w:bidi/>
        <w:rPr>
          <w:rFonts w:asciiTheme="majorBidi" w:hAnsiTheme="majorBidi" w:cstheme="majorBidi"/>
          <w:sz w:val="20"/>
          <w:szCs w:val="20"/>
        </w:rPr>
      </w:pPr>
    </w:p>
    <w:sectPr w:rsidR="005144E6" w:rsidRPr="007644E4" w:rsidSect="001C1CD3">
      <w:headerReference w:type="default" r:id="rId8"/>
      <w:footerReference w:type="default" r:id="rId9"/>
      <w:pgSz w:w="12240" w:h="15840"/>
      <w:pgMar w:top="1440" w:right="1800" w:bottom="1440" w:left="180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24" w:rsidRDefault="00EA7424" w:rsidP="001C1CD3">
      <w:pPr>
        <w:spacing w:after="0" w:line="240" w:lineRule="auto"/>
      </w:pPr>
      <w:r>
        <w:separator/>
      </w:r>
    </w:p>
  </w:endnote>
  <w:endnote w:type="continuationSeparator" w:id="0">
    <w:p w:rsidR="00EA7424" w:rsidRDefault="00EA7424" w:rsidP="001C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64" w:type="pct"/>
      <w:tblInd w:w="-115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"/>
      <w:gridCol w:w="9522"/>
    </w:tblGrid>
    <w:tr w:rsidR="00EA7424" w:rsidTr="001C1CD3">
      <w:trPr>
        <w:trHeight w:val="447"/>
      </w:trPr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A7424" w:rsidRDefault="005144E6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144E6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A7424" w:rsidRDefault="005144E6" w:rsidP="001C1CD3">
          <w:pPr>
            <w:pStyle w:val="Footer"/>
            <w:jc w:val="right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rFonts w:hint="eastAsia"/>
              <w:noProof/>
              <w:rtl/>
            </w:rPr>
            <w:t>תרגול</w:t>
          </w:r>
          <w:r>
            <w:rPr>
              <w:noProof/>
              <w:rtl/>
            </w:rPr>
            <w:t xml:space="preserve"> </w:t>
          </w:r>
          <w:r>
            <w:rPr>
              <w:rFonts w:hint="eastAsia"/>
              <w:noProof/>
              <w:rtl/>
            </w:rPr>
            <w:t>במבוא</w:t>
          </w:r>
          <w:r>
            <w:rPr>
              <w:noProof/>
              <w:rtl/>
            </w:rPr>
            <w:t xml:space="preserve"> </w:t>
          </w:r>
          <w:r>
            <w:rPr>
              <w:rFonts w:hint="eastAsia"/>
              <w:noProof/>
              <w:rtl/>
            </w:rPr>
            <w:t>לתכנות</w:t>
          </w:r>
          <w:r>
            <w:rPr>
              <w:noProof/>
            </w:rPr>
            <w:fldChar w:fldCharType="end"/>
          </w:r>
          <w:r w:rsidR="00EA7424">
            <w:t xml:space="preserve"> | </w:t>
          </w:r>
          <w:sdt>
            <w:sdtPr>
              <w:rPr>
                <w:rFonts w:ascii="Arial" w:eastAsia="Times New Roman" w:hAnsi="Arial" w:cs="Arial"/>
                <w:b/>
                <w:bCs/>
                <w:kern w:val="32"/>
                <w:sz w:val="20"/>
                <w:szCs w:val="20"/>
                <w:lang w:eastAsia="he-IL"/>
              </w:rPr>
              <w:alias w:val="Company"/>
              <w:id w:val="130448575"/>
              <w:placeholder>
                <w:docPart w:val="10E69B7FC9B842CA84DC074C6824B6E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A7424">
                <w:rPr>
                  <w:rFonts w:ascii="Arial" w:eastAsia="Times New Roman" w:hAnsi="Arial" w:cs="Arial" w:hint="cs"/>
                  <w:b/>
                  <w:bCs/>
                  <w:kern w:val="32"/>
                  <w:sz w:val="20"/>
                  <w:szCs w:val="20"/>
                  <w:rtl/>
                  <w:lang w:eastAsia="he-IL"/>
                </w:rPr>
                <w:t>שם: ________________________________</w:t>
              </w:r>
            </w:sdtContent>
          </w:sdt>
        </w:p>
      </w:tc>
    </w:tr>
  </w:tbl>
  <w:p w:rsidR="00EA7424" w:rsidRDefault="00EA7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24" w:rsidRDefault="00EA7424" w:rsidP="001C1CD3">
      <w:pPr>
        <w:spacing w:after="0" w:line="240" w:lineRule="auto"/>
      </w:pPr>
      <w:r>
        <w:separator/>
      </w:r>
    </w:p>
  </w:footnote>
  <w:footnote w:type="continuationSeparator" w:id="0">
    <w:p w:rsidR="00EA7424" w:rsidRDefault="00EA7424" w:rsidP="001C1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24" w:rsidRDefault="00EA7424" w:rsidP="0013070D">
    <w:pPr>
      <w:pStyle w:val="Header"/>
    </w:pPr>
    <w:r>
      <w:fldChar w:fldCharType="begin"/>
    </w:r>
    <w:r>
      <w:instrText xml:space="preserve"> DATE \@ "d-MMM-yy" </w:instrText>
    </w:r>
    <w:r>
      <w:fldChar w:fldCharType="separate"/>
    </w:r>
    <w:r w:rsidR="005144E6">
      <w:rPr>
        <w:noProof/>
      </w:rPr>
      <w:t>28-Jul-13</w:t>
    </w:r>
    <w:r>
      <w:fldChar w:fldCharType="end"/>
    </w:r>
    <w:r>
      <w:ptab w:relativeTo="margin" w:alignment="center" w:leader="none"/>
    </w:r>
    <w:r w:rsidRPr="001C1CD3">
      <w:rPr>
        <w:noProof/>
      </w:rPr>
      <w:drawing>
        <wp:inline distT="0" distB="0" distL="0" distR="0">
          <wp:extent cx="2158365" cy="531495"/>
          <wp:effectExtent l="19050" t="0" r="0" b="0"/>
          <wp:docPr id="1" name="Picture 1" descr="logo_sela_college_10_sha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la_college_10_shad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8365" cy="53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CBC"/>
    <w:multiLevelType w:val="hybridMultilevel"/>
    <w:tmpl w:val="D9AAE3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C997D8B"/>
    <w:multiLevelType w:val="hybridMultilevel"/>
    <w:tmpl w:val="0110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E5716"/>
    <w:multiLevelType w:val="hybridMultilevel"/>
    <w:tmpl w:val="DE16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E5B79"/>
    <w:multiLevelType w:val="singleLevel"/>
    <w:tmpl w:val="F85C9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53BA543E"/>
    <w:multiLevelType w:val="hybridMultilevel"/>
    <w:tmpl w:val="2946C8E6"/>
    <w:lvl w:ilvl="0" w:tplc="ABD481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C3AEA"/>
    <w:multiLevelType w:val="singleLevel"/>
    <w:tmpl w:val="CB38A10A"/>
    <w:lvl w:ilvl="0">
      <w:start w:val="24"/>
      <w:numFmt w:val="decimal"/>
      <w:lvlText w:val="-"/>
      <w:lvlJc w:val="left"/>
      <w:pPr>
        <w:tabs>
          <w:tab w:val="num" w:pos="945"/>
        </w:tabs>
        <w:ind w:left="945" w:right="945" w:hanging="360"/>
      </w:pPr>
      <w:rPr>
        <w:rFonts w:cs="Times New Roman" w:hint="default"/>
      </w:rPr>
    </w:lvl>
  </w:abstractNum>
  <w:abstractNum w:abstractNumId="6">
    <w:nsid w:val="567C14AC"/>
    <w:multiLevelType w:val="hybridMultilevel"/>
    <w:tmpl w:val="9E84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70B2E"/>
    <w:multiLevelType w:val="hybridMultilevel"/>
    <w:tmpl w:val="1DFA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0567E"/>
    <w:multiLevelType w:val="hybridMultilevel"/>
    <w:tmpl w:val="BA2E1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1D6529"/>
    <w:multiLevelType w:val="hybridMultilevel"/>
    <w:tmpl w:val="2E40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8175F"/>
    <w:multiLevelType w:val="hybridMultilevel"/>
    <w:tmpl w:val="BD0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03F48"/>
    <w:multiLevelType w:val="hybridMultilevel"/>
    <w:tmpl w:val="DE16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91030"/>
    <w:multiLevelType w:val="hybridMultilevel"/>
    <w:tmpl w:val="4FE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2"/>
  </w:num>
  <w:num w:numId="9">
    <w:abstractNumId w:val="1"/>
  </w:num>
  <w:num w:numId="10">
    <w:abstractNumId w:val="12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070D"/>
    <w:rsid w:val="0013070D"/>
    <w:rsid w:val="001C1CD3"/>
    <w:rsid w:val="003351E6"/>
    <w:rsid w:val="005144E6"/>
    <w:rsid w:val="007644E4"/>
    <w:rsid w:val="008C5326"/>
    <w:rsid w:val="00A02918"/>
    <w:rsid w:val="00DD54C5"/>
    <w:rsid w:val="00EA7424"/>
    <w:rsid w:val="00F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18"/>
  </w:style>
  <w:style w:type="paragraph" w:styleId="Heading1">
    <w:name w:val="heading 1"/>
    <w:basedOn w:val="Normal"/>
    <w:next w:val="Normal"/>
    <w:link w:val="Heading1Char"/>
    <w:uiPriority w:val="9"/>
    <w:qFormat/>
    <w:rsid w:val="001C1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1C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CD3"/>
  </w:style>
  <w:style w:type="paragraph" w:styleId="Footer">
    <w:name w:val="footer"/>
    <w:basedOn w:val="Normal"/>
    <w:link w:val="FooterChar"/>
    <w:uiPriority w:val="99"/>
    <w:unhideWhenUsed/>
    <w:rsid w:val="001C1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D3"/>
  </w:style>
  <w:style w:type="paragraph" w:styleId="BalloonText">
    <w:name w:val="Balloon Text"/>
    <w:basedOn w:val="Normal"/>
    <w:link w:val="BalloonTextChar"/>
    <w:uiPriority w:val="99"/>
    <w:semiHidden/>
    <w:unhideWhenUsed/>
    <w:rsid w:val="001C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1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1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C1C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C1CD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styleId="Emphasis">
    <w:name w:val="Emphasis"/>
    <w:basedOn w:val="DefaultParagraphFont"/>
    <w:qFormat/>
    <w:rsid w:val="001C1CD3"/>
    <w:rPr>
      <w:i/>
      <w:iCs/>
    </w:rPr>
  </w:style>
  <w:style w:type="paragraph" w:customStyle="1" w:styleId="a">
    <w:name w:val="שאלה"/>
    <w:basedOn w:val="Normal"/>
    <w:rsid w:val="008C5326"/>
    <w:pPr>
      <w:bidi/>
      <w:spacing w:after="0" w:line="360" w:lineRule="auto"/>
      <w:jc w:val="both"/>
    </w:pPr>
    <w:rPr>
      <w:rFonts w:ascii="Times New Roman" w:eastAsia="Times New Roman" w:hAnsi="Times New Roman" w:cs="David"/>
      <w:b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8C532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Rachmany\AppData\Roaming\Microsoft\Templates\TestTemp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E69B7FC9B842CA84DC074C6824B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D08D8-394A-4F94-B065-CAEF62778C50}"/>
      </w:docPartPr>
      <w:docPartBody>
        <w:p w:rsidR="00144167" w:rsidRDefault="00144167">
          <w:pPr>
            <w:pStyle w:val="10E69B7FC9B842CA84DC074C6824B6E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4167"/>
    <w:rsid w:val="0014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69B7FC9B842CA84DC074C6824B6EA">
    <w:name w:val="10E69B7FC9B842CA84DC074C6824B6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TestTemp1.dotx</Template>
  <TotalTime>114</TotalTime>
  <Pages>8</Pages>
  <Words>2217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שם: ________________________________</Company>
  <LinksUpToDate>false</LinksUpToDate>
  <CharactersWithSpaces>13276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Rachmany</dc:creator>
  <cp:lastModifiedBy>Roy</cp:lastModifiedBy>
  <cp:revision>3</cp:revision>
  <cp:lastPrinted>2010-02-14T15:14:00Z</cp:lastPrinted>
  <dcterms:created xsi:type="dcterms:W3CDTF">2010-02-14T15:08:00Z</dcterms:created>
  <dcterms:modified xsi:type="dcterms:W3CDTF">2013-07-28T12:29:00Z</dcterms:modified>
</cp:coreProperties>
</file>